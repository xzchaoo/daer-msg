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74" w:rsidRDefault="001E597C" w:rsidP="001E597C">
      <w:pPr>
        <w:pStyle w:val="a4"/>
        <w:jc w:val="right"/>
        <w:rPr>
          <w:rFonts w:hint="eastAsia"/>
          <w:sz w:val="28"/>
        </w:rPr>
      </w:pPr>
      <w:r w:rsidRPr="001E597C">
        <w:rPr>
          <w:rFonts w:ascii="Arial" w:hAnsi="Arial" w:hint="eastAsia"/>
        </w:rPr>
        <w:t>铅笔画生成器</w:t>
      </w: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1E597C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 w:rsidP="001E597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1E597C">
              <w:rPr>
                <w:rFonts w:hint="eastAsia"/>
              </w:rPr>
              <w:t>1</w:t>
            </w:r>
            <w:r w:rsidR="001E597C">
              <w:t>3</w:t>
            </w:r>
            <w:r>
              <w:rPr>
                <w:rFonts w:ascii="Times New Roman"/>
              </w:rPr>
              <w:t>/</w:t>
            </w:r>
            <w:r w:rsidR="001E597C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1E597C">
              <w:rPr>
                <w:rFonts w:hint="eastAsia"/>
              </w:rPr>
              <w:t>2</w:t>
            </w:r>
            <w:r w:rsidR="001E597C">
              <w:t>015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1E597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1E597C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第一次</w:t>
            </w:r>
            <w:r>
              <w:t>进行测试</w:t>
            </w:r>
          </w:p>
        </w:tc>
        <w:tc>
          <w:tcPr>
            <w:tcW w:w="2304" w:type="dxa"/>
          </w:tcPr>
          <w:p w:rsidR="00F03B5C" w:rsidRDefault="001E597C">
            <w:pPr>
              <w:pStyle w:val="Tabletext"/>
              <w:rPr>
                <w:rFonts w:hint="eastAsia"/>
              </w:rPr>
            </w:pPr>
            <w:r>
              <w:rPr>
                <w:rFonts w:ascii="Times New Roman" w:hint="eastAsia"/>
              </w:rPr>
              <w:t>许志超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614542" w:rsidRDefault="0002205B" w:rsidP="0002205B">
      <w:pPr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本</w:t>
      </w:r>
      <w:r>
        <w:t>测试报告用于</w:t>
      </w:r>
      <w:r>
        <w:rPr>
          <w:rFonts w:hint="eastAsia"/>
        </w:rPr>
        <w:t>铅笔画生成器</w:t>
      </w:r>
      <w:r>
        <w:t>的测试</w:t>
      </w:r>
      <w:r>
        <w:rPr>
          <w:rFonts w:hint="eastAsia"/>
        </w:rPr>
        <w:t>.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02205B" w:rsidRPr="0002205B" w:rsidRDefault="0002205B" w:rsidP="0002205B">
      <w:pPr>
        <w:ind w:left="720"/>
        <w:rPr>
          <w:rFonts w:hint="eastAsia"/>
        </w:rPr>
      </w:pPr>
      <w:r>
        <w:rPr>
          <w:rFonts w:hint="eastAsia"/>
        </w:rPr>
        <w:t>本测试</w:t>
      </w:r>
      <w:r>
        <w:t>报告用于测试工作阶段成功的描述</w:t>
      </w:r>
      <w:r>
        <w:rPr>
          <w:rFonts w:hint="eastAsia"/>
        </w:rPr>
        <w:t>.</w:t>
      </w:r>
      <w:r w:rsidRPr="0002205B">
        <w:rPr>
          <w:rFonts w:hint="eastAsia"/>
        </w:rPr>
        <w:t xml:space="preserve"> 包括对软件测试的整体描述，软件测试的分类和级别，软件测试的过程描述，软件测试的结果等内容。</w:t>
      </w:r>
    </w:p>
    <w:p w:rsidR="00614542" w:rsidRDefault="00614542" w:rsidP="00FF20A1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F20A1" w:rsidRPr="00FF20A1" w:rsidRDefault="00FF20A1" w:rsidP="00FF20A1">
      <w:pPr>
        <w:ind w:left="720"/>
        <w:rPr>
          <w:rFonts w:hint="eastAsia"/>
        </w:rPr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D10B5" w:rsidRPr="00CD10B5" w:rsidRDefault="00CD10B5" w:rsidP="00CD10B5">
      <w:pPr>
        <w:ind w:firstLine="720"/>
        <w:rPr>
          <w:rFonts w:ascii="微软雅黑 Light" w:eastAsia="微软雅黑 Light" w:hAnsi="微软雅黑 Light" w:cs="微软雅黑 Light" w:hint="eastAsia"/>
          <w:i/>
          <w:color w:val="0000FF"/>
        </w:rPr>
      </w:pPr>
      <w:r>
        <w:rPr>
          <w:rFonts w:eastAsia="微软雅黑 Light" w:hint="eastAsia"/>
        </w:rPr>
        <w:t>《软件学院测试报告模板》</w:t>
      </w:r>
    </w:p>
    <w:p w:rsidR="00F03B5C" w:rsidRPr="00614542" w:rsidRDefault="00267E92" w:rsidP="00614542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267E92">
        <w:rPr>
          <w:rFonts w:hint="eastAsia"/>
        </w:rPr>
        <w:t>5-3_2015暑假大作业-交叉测试-测试用例-铅笔画生成器.</w:t>
      </w:r>
      <w:proofErr w:type="spellStart"/>
      <w:proofErr w:type="gramStart"/>
      <w:r w:rsidRPr="00267E92">
        <w:rPr>
          <w:rFonts w:hint="eastAsia"/>
        </w:rPr>
        <w:t>docx</w:t>
      </w:r>
      <w:proofErr w:type="spellEnd"/>
      <w:proofErr w:type="gramEnd"/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614542" w:rsidRDefault="00F67CAE" w:rsidP="00F67CAE">
      <w:pPr>
        <w:ind w:left="720"/>
        <w:rPr>
          <w:rFonts w:ascii="Times New Roman"/>
          <w:i/>
          <w:snapToGrid/>
          <w:color w:val="0000FF"/>
        </w:rPr>
      </w:pPr>
      <w:r>
        <w:rPr>
          <w:rFonts w:hint="eastAsia"/>
        </w:rPr>
        <w:t>无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16DC7" w:rsidRDefault="00305078" w:rsidP="00416DC7">
      <w:pPr>
        <w:ind w:left="720"/>
      </w:pPr>
      <w:r>
        <w:rPr>
          <w:rFonts w:hint="eastAsia"/>
        </w:rPr>
        <w:t>时间:2015年8月13日</w:t>
      </w:r>
    </w:p>
    <w:p w:rsidR="00305078" w:rsidRDefault="00305078" w:rsidP="00416DC7">
      <w:pPr>
        <w:ind w:left="720"/>
      </w:pPr>
      <w:r>
        <w:rPr>
          <w:rFonts w:hint="eastAsia"/>
        </w:rPr>
        <w:t>地点:自家</w:t>
      </w:r>
    </w:p>
    <w:p w:rsidR="00305078" w:rsidRDefault="00305078" w:rsidP="00416DC7">
      <w:pPr>
        <w:ind w:left="720"/>
      </w:pPr>
      <w:r>
        <w:rPr>
          <w:rFonts w:hint="eastAsia"/>
        </w:rPr>
        <w:t>人员:许志超</w:t>
      </w:r>
    </w:p>
    <w:p w:rsidR="00305078" w:rsidRDefault="00305078" w:rsidP="00416DC7">
      <w:pPr>
        <w:ind w:left="720"/>
      </w:pPr>
      <w:r>
        <w:rPr>
          <w:rFonts w:hint="eastAsia"/>
        </w:rPr>
        <w:t>测试方法:手动测试</w:t>
      </w:r>
    </w:p>
    <w:p w:rsidR="004B0E53" w:rsidRDefault="00305078" w:rsidP="00305078">
      <w:pPr>
        <w:ind w:left="720"/>
        <w:rPr>
          <w:rFonts w:hint="eastAsia"/>
        </w:rPr>
      </w:pPr>
      <w:r>
        <w:rPr>
          <w:rFonts w:hint="eastAsia"/>
        </w:rPr>
        <w:t>测试内容:</w:t>
      </w:r>
      <w:r w:rsidR="00B45EE8">
        <w:rPr>
          <w:rFonts w:hint="eastAsia"/>
        </w:rPr>
        <w:t>处理</w:t>
      </w:r>
      <w:r w:rsidR="00B45EE8">
        <w:t>图片文件</w:t>
      </w:r>
      <w:r w:rsidR="00B45EE8">
        <w:rPr>
          <w:rFonts w:hint="eastAsia"/>
        </w:rPr>
        <w:t>,使用摄像头</w:t>
      </w:r>
      <w:r w:rsidR="00B45EE8">
        <w:t>截图</w:t>
      </w:r>
      <w:r w:rsidR="00B45EE8">
        <w:rPr>
          <w:rFonts w:hint="eastAsia"/>
        </w:rPr>
        <w:t>,使用</w:t>
      </w:r>
      <w:r w:rsidR="00B45EE8">
        <w:t>屏幕截图</w:t>
      </w:r>
      <w:r w:rsidR="00FE37EC">
        <w:rPr>
          <w:rFonts w:hint="eastAsia"/>
        </w:rPr>
        <w:t>,性能,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5F0B5A" w:rsidRPr="005F0B5A" w:rsidRDefault="005F0B5A" w:rsidP="005F0B5A">
      <w:pPr>
        <w:ind w:left="720"/>
        <w:rPr>
          <w:rFonts w:hint="eastAsia"/>
        </w:rPr>
      </w:pPr>
      <w:r>
        <w:rPr>
          <w:noProof/>
          <w:snapToGrid/>
        </w:rPr>
        <w:drawing>
          <wp:inline distT="0" distB="0" distL="0" distR="0" wp14:anchorId="04D8ACD9" wp14:editId="6EEC8809">
            <wp:extent cx="5295900" cy="1476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9E" w:rsidRDefault="00EE4C9E" w:rsidP="00EE4C9E">
      <w:pPr>
        <w:ind w:left="720"/>
      </w:pPr>
      <w:r>
        <w:rPr>
          <w:rFonts w:hint="eastAsia"/>
        </w:rPr>
        <w:t>使用</w:t>
      </w:r>
      <w:r>
        <w:t>的</w:t>
      </w:r>
      <w:r>
        <w:rPr>
          <w:rFonts w:hint="eastAsia"/>
        </w:rPr>
        <w:t>操作系统:W</w:t>
      </w:r>
      <w:r>
        <w:t>indows7.</w:t>
      </w:r>
    </w:p>
    <w:p w:rsidR="00EE4C9E" w:rsidRDefault="00EE4C9E" w:rsidP="00EE4C9E">
      <w:pPr>
        <w:ind w:left="720"/>
      </w:pPr>
      <w:r>
        <w:rPr>
          <w:rFonts w:hint="eastAsia"/>
        </w:rPr>
        <w:t>有摄像头</w:t>
      </w:r>
      <w:r>
        <w:t>硬件</w:t>
      </w:r>
      <w:r>
        <w:rPr>
          <w:rFonts w:hint="eastAsia"/>
        </w:rPr>
        <w:t>(要</w:t>
      </w:r>
      <w:r>
        <w:t>测试</w:t>
      </w:r>
      <w:proofErr w:type="gramStart"/>
      <w:r>
        <w:t>”</w:t>
      </w:r>
      <w:proofErr w:type="gramEnd"/>
      <w:r>
        <w:t>使用摄像头截图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t>.</w:t>
      </w:r>
    </w:p>
    <w:p w:rsidR="00EE4C9E" w:rsidRPr="00EE4C9E" w:rsidRDefault="00EE4C9E" w:rsidP="00EE4C9E">
      <w:pPr>
        <w:ind w:left="720"/>
        <w:rPr>
          <w:rFonts w:hint="eastAsia"/>
        </w:rPr>
      </w:pPr>
      <w:r>
        <w:rPr>
          <w:rFonts w:hint="eastAsia"/>
        </w:rPr>
        <w:t>对于</w:t>
      </w:r>
      <w:r>
        <w:t>其他</w:t>
      </w:r>
      <w:r>
        <w:rPr>
          <w:rFonts w:hint="eastAsia"/>
        </w:rPr>
        <w:t>配置</w:t>
      </w:r>
      <w:r>
        <w:t>并无特殊要求</w:t>
      </w:r>
      <w:r>
        <w:rPr>
          <w:rFonts w:hint="eastAsia"/>
        </w:rPr>
        <w:t>.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7F35AF" w:rsidRPr="00D91929" w:rsidRDefault="005E7E40" w:rsidP="00D91929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功能项</w:t>
            </w:r>
          </w:p>
        </w:tc>
        <w:tc>
          <w:tcPr>
            <w:tcW w:w="2923" w:type="dxa"/>
          </w:tcPr>
          <w:p w:rsidR="00955DC2" w:rsidRPr="00BF6954" w:rsidRDefault="006311B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处理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图片文件</w:t>
            </w:r>
          </w:p>
        </w:tc>
        <w:tc>
          <w:tcPr>
            <w:tcW w:w="979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311B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摄像头截图</w:t>
            </w:r>
          </w:p>
        </w:tc>
        <w:tc>
          <w:tcPr>
            <w:tcW w:w="979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311B3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使用屏幕截图</w:t>
            </w:r>
          </w:p>
        </w:tc>
        <w:tc>
          <w:tcPr>
            <w:tcW w:w="979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6311B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A100E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11</w:t>
            </w:r>
          </w:p>
        </w:tc>
        <w:tc>
          <w:tcPr>
            <w:tcW w:w="1116" w:type="dxa"/>
          </w:tcPr>
          <w:p w:rsidR="00955DC2" w:rsidRPr="00BF11EB" w:rsidRDefault="00A100E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A100E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100E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A100E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A5329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A700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86CA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C86CA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50</w:t>
            </w:r>
            <w:r w:rsidR="00A53290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A7002F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76741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8111D5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116ED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767418" w:rsidP="000164F9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75</w:t>
            </w:r>
            <w:r w:rsidR="000164F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0164F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100E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955DC2" w:rsidRPr="00BF11EB" w:rsidRDefault="007758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7758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7758D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7758D7" w:rsidP="007758D7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1A344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Pr="00071632" w:rsidRDefault="00071632" w:rsidP="00071632">
            <w:pPr>
              <w:spacing w:after="120"/>
              <w:jc w:val="center"/>
              <w:rPr>
                <w:rFonts w:ascii="Times New Roman" w:hint="eastAsia"/>
                <w:snapToGrid/>
                <w:color w:val="0000FF"/>
              </w:rPr>
            </w:pPr>
            <w:r w:rsidRPr="00071632"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071632" w:rsidRDefault="00071632" w:rsidP="0007163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071632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071632" w:rsidRDefault="00071632" w:rsidP="0007163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071632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071632" w:rsidRDefault="00071632" w:rsidP="0007163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071632">
              <w:rPr>
                <w:rFonts w:ascii="Times New Roman" w:hint="eastAsia"/>
                <w:snapToGrid/>
              </w:rPr>
              <w:t>62.5%</w:t>
            </w:r>
          </w:p>
        </w:tc>
        <w:tc>
          <w:tcPr>
            <w:tcW w:w="1116" w:type="dxa"/>
          </w:tcPr>
          <w:p w:rsidR="00955DC2" w:rsidRPr="00071632" w:rsidRDefault="00071632" w:rsidP="0007163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071632">
              <w:rPr>
                <w:rFonts w:ascii="Times New Roman" w:hint="eastAsia"/>
                <w:snapToGrid/>
              </w:rPr>
              <w:t>无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D55F46" w:rsidRDefault="00955DC2" w:rsidP="00D55F4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D55F46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D55F46" w:rsidRDefault="00D55F46" w:rsidP="00D55F46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55F46">
              <w:rPr>
                <w:rFonts w:ascii="Times New Roman" w:hint="eastAsia"/>
                <w:snapToGrid/>
              </w:rPr>
              <w:t>19</w:t>
            </w:r>
          </w:p>
        </w:tc>
        <w:tc>
          <w:tcPr>
            <w:tcW w:w="1116" w:type="dxa"/>
          </w:tcPr>
          <w:p w:rsidR="00955DC2" w:rsidRPr="00D55F46" w:rsidRDefault="00D55F46" w:rsidP="00D55F46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55F46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D55F46" w:rsidRDefault="00D55F46" w:rsidP="00D55F46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55F46"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D55F46" w:rsidRDefault="00D55F46" w:rsidP="00D55F46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55F46">
              <w:rPr>
                <w:rFonts w:ascii="Times New Roman" w:hint="eastAsia"/>
                <w:snapToGrid/>
              </w:rPr>
              <w:t>26.3%</w:t>
            </w:r>
          </w:p>
        </w:tc>
        <w:tc>
          <w:tcPr>
            <w:tcW w:w="1116" w:type="dxa"/>
          </w:tcPr>
          <w:p w:rsidR="00955DC2" w:rsidRPr="00D55F46" w:rsidRDefault="00D55F46" w:rsidP="00D55F46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D55F46">
              <w:rPr>
                <w:rFonts w:ascii="Times New Roman" w:hint="eastAsia"/>
                <w:snapToGrid/>
              </w:rPr>
              <w:t>无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FD1D4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C0030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0030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C0030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  <w:tc>
          <w:tcPr>
            <w:tcW w:w="1439" w:type="dxa"/>
          </w:tcPr>
          <w:p w:rsidR="00B90DCB" w:rsidRPr="007F35AF" w:rsidRDefault="00C0030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7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2877B2" w:rsidP="002877B2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2877B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2877B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28%</w:t>
            </w:r>
          </w:p>
        </w:tc>
        <w:tc>
          <w:tcPr>
            <w:tcW w:w="1439" w:type="dxa"/>
          </w:tcPr>
          <w:p w:rsidR="00B90DCB" w:rsidRPr="007F35AF" w:rsidRDefault="002877B2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57%</w:t>
            </w:r>
          </w:p>
        </w:tc>
        <w:tc>
          <w:tcPr>
            <w:tcW w:w="1439" w:type="dxa"/>
          </w:tcPr>
          <w:p w:rsidR="00B90DCB" w:rsidRPr="007F35AF" w:rsidRDefault="00C00308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A25C0D" w:rsidRPr="000B2529" w:rsidRDefault="00A25C0D" w:rsidP="00A7270B">
      <w:pPr>
        <w:spacing w:after="120"/>
        <w:rPr>
          <w:rFonts w:ascii="Times New Roman" w:hint="eastAsia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Start w:id="12" w:name="_GoBack"/>
      <w:bookmarkEnd w:id="11"/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2430C3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2430C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0C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0C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0C3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0C3" w:rsidP="002A38B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0C3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DA429C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</w:t>
      </w:r>
      <w:r w:rsidRPr="00790B3E">
        <w:rPr>
          <w:rFonts w:ascii="Times New Roman" w:hint="eastAsia"/>
          <w:snapToGrid/>
        </w:rPr>
        <w:lastRenderedPageBreak/>
        <w:t>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65F91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F91" w:rsidRPr="00790B3E" w:rsidRDefault="00965F91" w:rsidP="00965F9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F91" w:rsidRPr="007F35AF" w:rsidRDefault="00915BF9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965F9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F35AF" w:rsidRDefault="007B0B7F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F35AF" w:rsidRDefault="00965F91" w:rsidP="00EA28B7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F35AF" w:rsidRDefault="00965F91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按钮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可用性不明显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F35AF" w:rsidRDefault="00965F91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可用</w:t>
            </w:r>
            <w:r>
              <w:rPr>
                <w:rFonts w:ascii="Times New Roman"/>
                <w:color w:val="000000"/>
                <w:sz w:val="21"/>
                <w:szCs w:val="21"/>
              </w:rPr>
              <w:t>的按钮和</w:t>
            </w:r>
            <w:proofErr w:type="gramStart"/>
            <w:r>
              <w:rPr>
                <w:rFonts w:ascii="Times New Roman"/>
                <w:color w:val="000000"/>
                <w:sz w:val="21"/>
                <w:szCs w:val="21"/>
              </w:rPr>
              <w:t>不</w:t>
            </w:r>
            <w:proofErr w:type="gramEnd"/>
            <w:r>
              <w:rPr>
                <w:rFonts w:ascii="Times New Roman"/>
                <w:color w:val="000000"/>
                <w:sz w:val="21"/>
                <w:szCs w:val="21"/>
              </w:rPr>
              <w:t>可用的按钮长得都一样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不利于</w:t>
            </w:r>
            <w:r>
              <w:rPr>
                <w:rFonts w:ascii="Times New Roman"/>
                <w:color w:val="000000"/>
                <w:sz w:val="21"/>
                <w:szCs w:val="21"/>
              </w:rPr>
              <w:t>用户体验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最好</w:t>
            </w:r>
            <w:r>
              <w:rPr>
                <w:rFonts w:ascii="Times New Roman"/>
                <w:color w:val="000000"/>
                <w:sz w:val="21"/>
                <w:szCs w:val="21"/>
              </w:rPr>
              <w:t>能够体现出某个按钮是</w:t>
            </w:r>
            <w:proofErr w:type="gramStart"/>
            <w:r>
              <w:rPr>
                <w:rFonts w:ascii="Times New Roman"/>
                <w:color w:val="000000"/>
                <w:sz w:val="21"/>
                <w:szCs w:val="21"/>
              </w:rPr>
              <w:t>不</w:t>
            </w:r>
            <w:proofErr w:type="gramEnd"/>
            <w:r>
              <w:rPr>
                <w:rFonts w:ascii="Times New Roman"/>
                <w:color w:val="000000"/>
                <w:sz w:val="21"/>
                <w:szCs w:val="21"/>
              </w:rPr>
              <w:t>可用的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F35AF" w:rsidRDefault="00965F91" w:rsidP="00965F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-3</w:t>
            </w:r>
          </w:p>
        </w:tc>
      </w:tr>
      <w:tr w:rsidR="00965F91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F91" w:rsidRPr="00790B3E" w:rsidRDefault="00965F91" w:rsidP="00965F9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F91" w:rsidRPr="00790B3E" w:rsidRDefault="00915BF9" w:rsidP="00965F9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965F91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7B0B7F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65F91" w:rsidP="00965F91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65F91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摄像头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没有启动时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没有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明显提示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65F91" w:rsidP="00965F91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摄像头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没有启动时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没有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明显提示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最好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提示用户说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”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没有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检测到摄像头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”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65F91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Tc-3</w:t>
            </w:r>
          </w:p>
        </w:tc>
      </w:tr>
      <w:tr w:rsidR="00965F91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5F91" w:rsidRPr="00790B3E" w:rsidRDefault="005035E5" w:rsidP="00965F9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F91" w:rsidRPr="00790B3E" w:rsidRDefault="00915BF9" w:rsidP="00965F9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5035E5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7B0B7F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470CB0" w:rsidP="00965F91">
            <w:pPr>
              <w:widowControl/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C5327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双显示器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时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截图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有问题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C5327" w:rsidP="009C532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双显示器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时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截图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有问题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测试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的时候我有双显示器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此时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在副显示器</w:t>
            </w:r>
            <w:proofErr w:type="gramStart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截图会出现</w:t>
            </w:r>
            <w:proofErr w:type="gramEnd"/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问题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9C5327" w:rsidP="00965F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-3</w:t>
            </w:r>
          </w:p>
        </w:tc>
      </w:tr>
      <w:tr w:rsidR="00965F91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F91" w:rsidRPr="00790B3E" w:rsidRDefault="000B002B" w:rsidP="000B002B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5F91" w:rsidRPr="00790B3E" w:rsidRDefault="00915BF9" w:rsidP="00965F91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0B002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7B0B7F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Default="0024051A" w:rsidP="00965F91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0B002B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内存泄露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0B002B" w:rsidP="000F35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对</w:t>
            </w:r>
            <w:r>
              <w:rPr>
                <w:rFonts w:ascii="Times New Roman"/>
                <w:color w:val="000000"/>
                <w:sz w:val="21"/>
                <w:szCs w:val="21"/>
              </w:rPr>
              <w:t>同一张图片不断进行转换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(</w:t>
            </w:r>
            <w:r w:rsidR="000F35B7">
              <w:rPr>
                <w:rFonts w:ascii="Times New Roman"/>
                <w:color w:val="000000"/>
                <w:sz w:val="21"/>
                <w:szCs w:val="21"/>
              </w:rPr>
              <w:t>C</w:t>
            </w:r>
            <w:r>
              <w:rPr>
                <w:rFonts w:ascii="Times New Roman"/>
                <w:color w:val="000000"/>
                <w:sz w:val="21"/>
                <w:szCs w:val="21"/>
              </w:rPr>
              <w:t>onvert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)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操作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会</w:t>
            </w:r>
            <w:r w:rsidR="000F35B7">
              <w:rPr>
                <w:rFonts w:ascii="Times New Roman"/>
                <w:color w:val="000000"/>
                <w:sz w:val="21"/>
                <w:szCs w:val="21"/>
              </w:rPr>
              <w:t>导致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该软件</w:t>
            </w:r>
            <w:r w:rsidR="000F35B7">
              <w:rPr>
                <w:rFonts w:ascii="Times New Roman"/>
                <w:color w:val="000000"/>
                <w:sz w:val="21"/>
                <w:szCs w:val="21"/>
              </w:rPr>
              <w:t>占用的内存不断上涨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似乎</w:t>
            </w:r>
            <w:r w:rsidR="000F35B7">
              <w:rPr>
                <w:rFonts w:ascii="Times New Roman"/>
                <w:color w:val="000000"/>
                <w:sz w:val="21"/>
                <w:szCs w:val="21"/>
              </w:rPr>
              <w:t>没有对不用的内存进行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释放</w:t>
            </w:r>
            <w:r w:rsidR="000F35B7"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  <w:r w:rsidR="00054EB7">
              <w:rPr>
                <w:rFonts w:ascii="Times New Roman" w:hint="eastAsia"/>
                <w:color w:val="000000"/>
                <w:sz w:val="21"/>
                <w:szCs w:val="21"/>
              </w:rPr>
              <w:t>在</w:t>
            </w:r>
            <w:r w:rsidR="00054EB7">
              <w:rPr>
                <w:rFonts w:ascii="Times New Roman"/>
                <w:color w:val="000000"/>
                <w:sz w:val="21"/>
                <w:szCs w:val="21"/>
              </w:rPr>
              <w:t>测试的机器上</w:t>
            </w:r>
            <w:r w:rsidR="00054EB7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1B61DD">
              <w:rPr>
                <w:rFonts w:ascii="Times New Roman" w:hint="eastAsia"/>
                <w:color w:val="000000"/>
                <w:sz w:val="21"/>
                <w:szCs w:val="21"/>
              </w:rPr>
              <w:t>进行</w:t>
            </w:r>
            <w:r w:rsidR="001B61DD">
              <w:rPr>
                <w:rFonts w:ascii="Times New Roman"/>
                <w:color w:val="000000"/>
                <w:sz w:val="21"/>
                <w:szCs w:val="21"/>
              </w:rPr>
              <w:t>十几次</w:t>
            </w:r>
            <w:r w:rsidR="001B61DD">
              <w:rPr>
                <w:rFonts w:ascii="Times New Roman" w:hint="eastAsia"/>
                <w:color w:val="000000"/>
                <w:sz w:val="21"/>
                <w:szCs w:val="21"/>
              </w:rPr>
              <w:t>到</w:t>
            </w:r>
            <w:r w:rsidR="001B61DD">
              <w:rPr>
                <w:rFonts w:ascii="Times New Roman"/>
                <w:color w:val="000000"/>
                <w:sz w:val="21"/>
                <w:szCs w:val="21"/>
              </w:rPr>
              <w:t>二十几次转换操作的时候</w:t>
            </w:r>
            <w:r w:rsidR="001B61DD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054EB7">
              <w:rPr>
                <w:rFonts w:ascii="Times New Roman" w:hint="eastAsia"/>
                <w:color w:val="000000"/>
                <w:sz w:val="21"/>
                <w:szCs w:val="21"/>
              </w:rPr>
              <w:t>内存</w:t>
            </w:r>
            <w:r w:rsidR="00054EB7">
              <w:rPr>
                <w:rFonts w:ascii="Times New Roman"/>
                <w:color w:val="000000"/>
                <w:sz w:val="21"/>
                <w:szCs w:val="21"/>
              </w:rPr>
              <w:t>占用</w:t>
            </w:r>
            <w:r w:rsidR="00054EB7">
              <w:rPr>
                <w:rFonts w:ascii="Times New Roman" w:hint="eastAsia"/>
                <w:color w:val="000000"/>
                <w:sz w:val="21"/>
                <w:szCs w:val="21"/>
              </w:rPr>
              <w:t>大概达到</w:t>
            </w:r>
            <w:r w:rsidR="001B61DD">
              <w:rPr>
                <w:rFonts w:ascii="Times New Roman" w:hint="eastAsia"/>
                <w:color w:val="000000"/>
                <w:sz w:val="21"/>
                <w:szCs w:val="21"/>
              </w:rPr>
              <w:t>1.7GB,</w:t>
            </w:r>
            <w:r w:rsidR="001B61DD">
              <w:rPr>
                <w:rFonts w:ascii="Times New Roman" w:hint="eastAsia"/>
                <w:color w:val="000000"/>
                <w:sz w:val="21"/>
                <w:szCs w:val="21"/>
              </w:rPr>
              <w:t>然后</w:t>
            </w:r>
            <w:r w:rsidR="001B61DD">
              <w:rPr>
                <w:rFonts w:ascii="Times New Roman"/>
                <w:color w:val="000000"/>
                <w:sz w:val="21"/>
                <w:szCs w:val="21"/>
              </w:rPr>
              <w:t>就会崩溃</w:t>
            </w:r>
            <w:r w:rsidR="001B61DD"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5F91" w:rsidRPr="00790B3E" w:rsidRDefault="000F35B7" w:rsidP="00965F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-2</w:t>
            </w:r>
          </w:p>
        </w:tc>
      </w:tr>
      <w:tr w:rsidR="00054EB7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EB7" w:rsidRDefault="00054EB7" w:rsidP="000B002B">
            <w:pPr>
              <w:snapToGrid w:val="0"/>
              <w:spacing w:line="300" w:lineRule="auto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4EB7" w:rsidRDefault="00915BF9" w:rsidP="00965F91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054EB7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B7" w:rsidRDefault="007B0B7F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B7" w:rsidRDefault="00FF588A" w:rsidP="00965F91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B7" w:rsidRDefault="00054EB7" w:rsidP="001B61DD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超大</w:t>
            </w:r>
            <w:r w:rsidR="001B61D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图片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占用内存极大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B7" w:rsidRPr="00054EB7" w:rsidRDefault="00054EB7" w:rsidP="00054E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一张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16</w:t>
            </w:r>
            <w:r>
              <w:rPr>
                <w:rFonts w:ascii="Times New Roman"/>
                <w:color w:val="000000"/>
                <w:sz w:val="21"/>
                <w:szCs w:val="21"/>
              </w:rPr>
              <w:t>MB</w:t>
            </w:r>
            <w:r>
              <w:rPr>
                <w:rFonts w:ascii="Times New Roman"/>
                <w:color w:val="000000"/>
                <w:sz w:val="21"/>
                <w:szCs w:val="21"/>
              </w:rPr>
              <w:t>大小的图片一旦进行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转换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Times New Roman"/>
                <w:color w:val="000000"/>
                <w:sz w:val="21"/>
                <w:szCs w:val="21"/>
              </w:rPr>
              <w:t>Convert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)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操作</w:t>
            </w:r>
            <w:r>
              <w:rPr>
                <w:rFonts w:ascii="Times New Roman"/>
                <w:color w:val="000000"/>
                <w:sz w:val="21"/>
                <w:szCs w:val="21"/>
              </w:rPr>
              <w:t>就会占用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700MB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/>
                <w:color w:val="000000"/>
                <w:sz w:val="21"/>
                <w:szCs w:val="21"/>
              </w:rPr>
              <w:t>内存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再</w:t>
            </w:r>
            <w:r>
              <w:rPr>
                <w:rFonts w:ascii="Times New Roman"/>
                <w:color w:val="000000"/>
                <w:sz w:val="21"/>
                <w:szCs w:val="21"/>
              </w:rPr>
              <w:t>加上缺陷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/>
                <w:color w:val="000000"/>
                <w:sz w:val="21"/>
                <w:szCs w:val="21"/>
              </w:rPr>
              <w:t>原因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软件</w:t>
            </w:r>
            <w:r>
              <w:rPr>
                <w:rFonts w:ascii="Times New Roman"/>
                <w:color w:val="000000"/>
                <w:sz w:val="21"/>
                <w:szCs w:val="21"/>
              </w:rPr>
              <w:t>很容易就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崩溃</w:t>
            </w:r>
            <w:r>
              <w:rPr>
                <w:rFonts w:ascii="Times New Roman"/>
                <w:color w:val="000000"/>
                <w:sz w:val="21"/>
                <w:szCs w:val="21"/>
              </w:rPr>
              <w:t>了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EB7" w:rsidRDefault="00054EB7" w:rsidP="00965F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Tc-2</w:t>
            </w:r>
          </w:p>
        </w:tc>
      </w:tr>
      <w:tr w:rsidR="001B61DD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1DD" w:rsidRDefault="001B61DD" w:rsidP="000B002B">
            <w:pPr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1DD" w:rsidRDefault="00915BF9" w:rsidP="00965F91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1B61DD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1DD" w:rsidRDefault="00FD1D44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1DD" w:rsidRDefault="001B61DD" w:rsidP="00965F91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1DD" w:rsidRDefault="001B61DD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超大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图片的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转换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速度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1DD" w:rsidRDefault="001B61DD" w:rsidP="00054E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加载</w:t>
            </w:r>
            <w:r>
              <w:rPr>
                <w:rFonts w:ascii="Times New Roman"/>
                <w:color w:val="000000"/>
                <w:sz w:val="21"/>
                <w:szCs w:val="21"/>
              </w:rPr>
              <w:t>一张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16MB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Times New Roman"/>
                <w:color w:val="000000"/>
                <w:sz w:val="21"/>
                <w:szCs w:val="21"/>
              </w:rPr>
              <w:t>超大图片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大概</w:t>
            </w:r>
            <w:r>
              <w:rPr>
                <w:rFonts w:ascii="Times New Roman"/>
                <w:color w:val="000000"/>
                <w:sz w:val="21"/>
                <w:szCs w:val="21"/>
              </w:rPr>
              <w:t>要加载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7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秒</w:t>
            </w:r>
            <w:r w:rsidR="0011316F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11316F">
              <w:rPr>
                <w:rFonts w:ascii="Times New Roman" w:hint="eastAsia"/>
                <w:color w:val="000000"/>
                <w:sz w:val="21"/>
                <w:szCs w:val="21"/>
              </w:rPr>
              <w:t>转换</w:t>
            </w:r>
            <w:r w:rsidR="0011316F">
              <w:rPr>
                <w:rFonts w:ascii="Times New Roman"/>
                <w:color w:val="000000"/>
                <w:sz w:val="21"/>
                <w:szCs w:val="21"/>
              </w:rPr>
              <w:t>大概要进行</w:t>
            </w:r>
            <w:r w:rsidR="0011316F"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  <w:r w:rsidR="0011316F">
              <w:rPr>
                <w:rFonts w:ascii="Times New Roman" w:hint="eastAsia"/>
                <w:color w:val="000000"/>
                <w:sz w:val="21"/>
                <w:szCs w:val="21"/>
              </w:rPr>
              <w:t>秒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当然</w:t>
            </w:r>
            <w:r w:rsidR="006B0388">
              <w:rPr>
                <w:rFonts w:ascii="Times New Roman"/>
                <w:color w:val="000000"/>
                <w:sz w:val="21"/>
                <w:szCs w:val="21"/>
              </w:rPr>
              <w:t>由于图片是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相当大</w:t>
            </w:r>
            <w:r w:rsidR="006B0388">
              <w:rPr>
                <w:rFonts w:ascii="Times New Roman"/>
                <w:color w:val="000000"/>
                <w:sz w:val="21"/>
                <w:szCs w:val="21"/>
              </w:rPr>
              <w:t>的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超出</w:t>
            </w:r>
            <w:r w:rsidR="006B0388">
              <w:rPr>
                <w:rFonts w:ascii="Times New Roman"/>
                <w:color w:val="000000"/>
                <w:sz w:val="21"/>
                <w:szCs w:val="21"/>
              </w:rPr>
              <w:t>了一般的使用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场景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,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所以</w:t>
            </w:r>
            <w:r w:rsidR="006B0388">
              <w:rPr>
                <w:rFonts w:ascii="Times New Roman"/>
                <w:color w:val="000000"/>
                <w:sz w:val="21"/>
                <w:szCs w:val="21"/>
              </w:rPr>
              <w:t>一定程度上这算不上是缺陷</w:t>
            </w:r>
            <w:r w:rsidR="006B0388"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1DD" w:rsidRDefault="0011316F" w:rsidP="00965F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-1</w:t>
            </w:r>
          </w:p>
        </w:tc>
      </w:tr>
      <w:tr w:rsidR="00821FFB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FFB" w:rsidRDefault="00515050" w:rsidP="000B002B">
            <w:pPr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1FFB" w:rsidRDefault="00915BF9" w:rsidP="00965F91">
            <w:pPr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Bug00</w:t>
            </w:r>
            <w:r w:rsidR="0051505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FB" w:rsidRDefault="00515050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FB" w:rsidRDefault="00515050" w:rsidP="00965F91">
            <w:pPr>
              <w:widowControl/>
              <w:snapToGrid w:val="0"/>
              <w:spacing w:line="300" w:lineRule="auto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FB" w:rsidRDefault="00305110" w:rsidP="00965F91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图片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损坏或</w:t>
            </w:r>
            <w:r w:rsidR="00515050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图片</w:t>
            </w:r>
            <w:r w:rsidR="00515050">
              <w:rPr>
                <w:rFonts w:ascii="Times New Roman"/>
                <w:snapToGrid/>
                <w:color w:val="000000"/>
                <w:sz w:val="21"/>
                <w:szCs w:val="21"/>
              </w:rPr>
              <w:t>格式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FB" w:rsidRDefault="00821FFB" w:rsidP="00054E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jpg</w:t>
            </w:r>
            <w:r>
              <w:rPr>
                <w:rFonts w:ascii="Times New Roman"/>
                <w:color w:val="000000"/>
                <w:sz w:val="21"/>
                <w:szCs w:val="21"/>
              </w:rPr>
              <w:t>格式的图片如果扩展名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写成</w:t>
            </w:r>
            <w:proofErr w:type="spellStart"/>
            <w:r>
              <w:rPr>
                <w:rFonts w:ascii="Times New Roman"/>
                <w:color w:val="000000"/>
                <w:sz w:val="21"/>
                <w:szCs w:val="21"/>
              </w:rPr>
              <w:t>png</w:t>
            </w:r>
            <w:proofErr w:type="spellEnd"/>
            <w:r>
              <w:rPr>
                <w:rFonts w:ascii="Times New Roman"/>
                <w:color w:val="000000"/>
                <w:sz w:val="21"/>
                <w:szCs w:val="21"/>
              </w:rPr>
              <w:t>,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那么</w:t>
            </w:r>
            <w:r>
              <w:rPr>
                <w:rFonts w:ascii="Times New Roman"/>
                <w:color w:val="000000"/>
                <w:sz w:val="21"/>
                <w:szCs w:val="21"/>
              </w:rPr>
              <w:t>该软件无法处理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不过</w:t>
            </w:r>
            <w:r>
              <w:rPr>
                <w:rFonts w:ascii="Times New Roman"/>
                <w:color w:val="000000"/>
                <w:sz w:val="21"/>
                <w:szCs w:val="21"/>
              </w:rPr>
              <w:t>其他的图像浏览工具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还是可以</w:t>
            </w:r>
            <w:r>
              <w:rPr>
                <w:rFonts w:ascii="Times New Roman"/>
                <w:color w:val="000000"/>
                <w:sz w:val="21"/>
                <w:szCs w:val="21"/>
              </w:rPr>
              <w:t>正常显示的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  <w:r w:rsidR="00305110">
              <w:rPr>
                <w:rFonts w:ascii="Times New Roman" w:hint="eastAsia"/>
                <w:color w:val="000000"/>
                <w:sz w:val="21"/>
                <w:szCs w:val="21"/>
              </w:rPr>
              <w:t>而且</w:t>
            </w:r>
            <w:r w:rsidR="00305110">
              <w:rPr>
                <w:rFonts w:ascii="Times New Roman"/>
                <w:color w:val="000000"/>
                <w:sz w:val="21"/>
                <w:szCs w:val="21"/>
              </w:rPr>
              <w:t>该软件并没有给出</w:t>
            </w:r>
            <w:r w:rsidR="00305110">
              <w:rPr>
                <w:rFonts w:ascii="Times New Roman" w:hint="eastAsia"/>
                <w:color w:val="000000"/>
                <w:sz w:val="21"/>
                <w:szCs w:val="21"/>
              </w:rPr>
              <w:t>错误</w:t>
            </w:r>
            <w:r w:rsidR="00305110">
              <w:rPr>
                <w:rFonts w:ascii="Times New Roman"/>
                <w:color w:val="000000"/>
                <w:sz w:val="21"/>
                <w:szCs w:val="21"/>
              </w:rPr>
              <w:t>提示</w:t>
            </w:r>
            <w:r w:rsidR="00305110">
              <w:rPr>
                <w:rFonts w:ascii="Times New Roman" w:hint="eastAsia"/>
                <w:color w:val="000000"/>
                <w:sz w:val="21"/>
                <w:szCs w:val="21"/>
              </w:rPr>
              <w:t>.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FFB" w:rsidRDefault="00821FFB" w:rsidP="00965F9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Tc</w:t>
            </w:r>
            <w:r>
              <w:rPr>
                <w:rFonts w:ascii="Times New Roman"/>
                <w:color w:val="000000"/>
                <w:sz w:val="21"/>
                <w:szCs w:val="21"/>
              </w:rPr>
              <w:t>-4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Default="002E249A" w:rsidP="002E249A">
      <w:pPr>
        <w:ind w:left="720"/>
      </w:pPr>
      <w:r>
        <w:rPr>
          <w:rFonts w:hint="eastAsia"/>
        </w:rPr>
        <w:t>功能上已经</w:t>
      </w:r>
      <w:r>
        <w:t>都实现</w:t>
      </w:r>
      <w:r>
        <w:rPr>
          <w:rFonts w:hint="eastAsia"/>
        </w:rPr>
        <w:t>并且</w:t>
      </w:r>
      <w:r>
        <w:t>没有问题</w:t>
      </w:r>
      <w:r>
        <w:rPr>
          <w:rFonts w:hint="eastAsia"/>
        </w:rPr>
        <w:t>,但是</w:t>
      </w:r>
      <w:r>
        <w:t>界面</w:t>
      </w:r>
      <w:r>
        <w:rPr>
          <w:rFonts w:hint="eastAsia"/>
        </w:rPr>
        <w:t>和</w:t>
      </w:r>
      <w:r>
        <w:t>其他方面</w:t>
      </w:r>
      <w:r>
        <w:rPr>
          <w:rFonts w:hint="eastAsia"/>
        </w:rPr>
        <w:t>还有</w:t>
      </w:r>
      <w:r>
        <w:t>一些</w:t>
      </w:r>
      <w:r>
        <w:rPr>
          <w:rFonts w:hint="eastAsia"/>
        </w:rPr>
        <w:t>B</w:t>
      </w:r>
      <w:r>
        <w:t>ug,</w:t>
      </w:r>
      <w:r>
        <w:rPr>
          <w:rFonts w:hint="eastAsia"/>
        </w:rPr>
        <w:t>修复</w:t>
      </w:r>
      <w:r>
        <w:t>这些</w:t>
      </w:r>
      <w:r>
        <w:rPr>
          <w:rFonts w:hint="eastAsia"/>
        </w:rPr>
        <w:t>B</w:t>
      </w:r>
      <w:r>
        <w:t>ug可以获得更好的用户</w:t>
      </w:r>
      <w:r>
        <w:rPr>
          <w:rFonts w:hint="eastAsia"/>
        </w:rPr>
        <w:t>体验.</w:t>
      </w:r>
    </w:p>
    <w:sectPr w:rsidR="00F03B5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9E" w:rsidRDefault="00047F9E">
      <w:r>
        <w:separator/>
      </w:r>
    </w:p>
  </w:endnote>
  <w:endnote w:type="continuationSeparator" w:id="0">
    <w:p w:rsidR="00047F9E" w:rsidRDefault="0004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 Light">
    <w:altName w:val="Microsoft YaHei UI"/>
    <w:charset w:val="86"/>
    <w:family w:val="auto"/>
    <w:pitch w:val="default"/>
    <w:sig w:usb0="00000000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270B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270B" w:rsidRPr="00A7270B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9E" w:rsidRDefault="00047F9E">
      <w:r>
        <w:separator/>
      </w:r>
    </w:p>
  </w:footnote>
  <w:footnote w:type="continuationSeparator" w:id="0">
    <w:p w:rsidR="00047F9E" w:rsidRDefault="00047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1E597C">
          <w:r w:rsidRPr="001E597C">
            <w:rPr>
              <w:rFonts w:ascii="Times New Roman" w:hint="eastAsia"/>
            </w:rPr>
            <w:t>铅笔画生成器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</w:t>
          </w:r>
          <w:r w:rsidR="001E597C">
            <w:rPr>
              <w:rFonts w:ascii="Times New Roman"/>
            </w:rPr>
            <w:t>1.0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1E597C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1E597C">
            <w:rPr>
              <w:rFonts w:ascii="Times New Roman"/>
              <w:noProof/>
            </w:rPr>
            <w:t>13</w:t>
          </w:r>
          <w:r>
            <w:rPr>
              <w:rFonts w:ascii="Times New Roman"/>
              <w:noProof/>
            </w:rPr>
            <w:t>/</w:t>
          </w:r>
          <w:r w:rsidR="001E597C">
            <w:rPr>
              <w:rFonts w:ascii="Times New Roman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1E597C">
            <w:rPr>
              <w:rFonts w:ascii="Times New Roman"/>
              <w:noProof/>
            </w:rPr>
            <w:t>2015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164F9"/>
    <w:rsid w:val="0002205B"/>
    <w:rsid w:val="0003185B"/>
    <w:rsid w:val="00047F9E"/>
    <w:rsid w:val="00054EB7"/>
    <w:rsid w:val="00071632"/>
    <w:rsid w:val="0007478F"/>
    <w:rsid w:val="000B002B"/>
    <w:rsid w:val="000B2529"/>
    <w:rsid w:val="000F1651"/>
    <w:rsid w:val="000F35B7"/>
    <w:rsid w:val="000F7F79"/>
    <w:rsid w:val="0011316F"/>
    <w:rsid w:val="00116ED3"/>
    <w:rsid w:val="00131345"/>
    <w:rsid w:val="00150CCE"/>
    <w:rsid w:val="0016113A"/>
    <w:rsid w:val="00162D65"/>
    <w:rsid w:val="00190CF2"/>
    <w:rsid w:val="001A344B"/>
    <w:rsid w:val="001B5163"/>
    <w:rsid w:val="001B61DD"/>
    <w:rsid w:val="001E597C"/>
    <w:rsid w:val="001F2D91"/>
    <w:rsid w:val="0024051A"/>
    <w:rsid w:val="002430C3"/>
    <w:rsid w:val="00267E92"/>
    <w:rsid w:val="002866D0"/>
    <w:rsid w:val="002877B2"/>
    <w:rsid w:val="00292D69"/>
    <w:rsid w:val="002A38BE"/>
    <w:rsid w:val="002E249A"/>
    <w:rsid w:val="002E71CC"/>
    <w:rsid w:val="0030153D"/>
    <w:rsid w:val="00305078"/>
    <w:rsid w:val="00305110"/>
    <w:rsid w:val="00307DC6"/>
    <w:rsid w:val="00320074"/>
    <w:rsid w:val="0035274A"/>
    <w:rsid w:val="003A09BF"/>
    <w:rsid w:val="003B6ADF"/>
    <w:rsid w:val="003E7102"/>
    <w:rsid w:val="003F4A24"/>
    <w:rsid w:val="00416DC7"/>
    <w:rsid w:val="004222F3"/>
    <w:rsid w:val="00470CB0"/>
    <w:rsid w:val="004B0E53"/>
    <w:rsid w:val="004D536E"/>
    <w:rsid w:val="005035E5"/>
    <w:rsid w:val="00515050"/>
    <w:rsid w:val="00555086"/>
    <w:rsid w:val="00562AE3"/>
    <w:rsid w:val="005E7E40"/>
    <w:rsid w:val="005F0B5A"/>
    <w:rsid w:val="0060630B"/>
    <w:rsid w:val="006104D3"/>
    <w:rsid w:val="006128B3"/>
    <w:rsid w:val="00614542"/>
    <w:rsid w:val="00625BB9"/>
    <w:rsid w:val="006311B3"/>
    <w:rsid w:val="00661504"/>
    <w:rsid w:val="00676AB9"/>
    <w:rsid w:val="00691C3B"/>
    <w:rsid w:val="006A2737"/>
    <w:rsid w:val="006A64AF"/>
    <w:rsid w:val="006B0388"/>
    <w:rsid w:val="006B5D54"/>
    <w:rsid w:val="006F01C1"/>
    <w:rsid w:val="00726B31"/>
    <w:rsid w:val="00730752"/>
    <w:rsid w:val="00740123"/>
    <w:rsid w:val="00752A83"/>
    <w:rsid w:val="007614BC"/>
    <w:rsid w:val="00767418"/>
    <w:rsid w:val="007758D7"/>
    <w:rsid w:val="00775C17"/>
    <w:rsid w:val="00776F13"/>
    <w:rsid w:val="00790B3E"/>
    <w:rsid w:val="007B0B7F"/>
    <w:rsid w:val="007E4EF3"/>
    <w:rsid w:val="007F0A31"/>
    <w:rsid w:val="007F35AF"/>
    <w:rsid w:val="008111D5"/>
    <w:rsid w:val="00812B45"/>
    <w:rsid w:val="008136A6"/>
    <w:rsid w:val="00821FFB"/>
    <w:rsid w:val="008273F3"/>
    <w:rsid w:val="00836E8B"/>
    <w:rsid w:val="00844740"/>
    <w:rsid w:val="0087425F"/>
    <w:rsid w:val="008A050A"/>
    <w:rsid w:val="008E1AA7"/>
    <w:rsid w:val="00915BF9"/>
    <w:rsid w:val="00955DC2"/>
    <w:rsid w:val="0095686C"/>
    <w:rsid w:val="00965F91"/>
    <w:rsid w:val="009A01E2"/>
    <w:rsid w:val="009A3432"/>
    <w:rsid w:val="009C5327"/>
    <w:rsid w:val="009C7261"/>
    <w:rsid w:val="00A07A93"/>
    <w:rsid w:val="00A100EB"/>
    <w:rsid w:val="00A25C0D"/>
    <w:rsid w:val="00A43755"/>
    <w:rsid w:val="00A53290"/>
    <w:rsid w:val="00A6368F"/>
    <w:rsid w:val="00A7002F"/>
    <w:rsid w:val="00A7270B"/>
    <w:rsid w:val="00A76715"/>
    <w:rsid w:val="00A82637"/>
    <w:rsid w:val="00A87DDD"/>
    <w:rsid w:val="00AB65D6"/>
    <w:rsid w:val="00B01E70"/>
    <w:rsid w:val="00B45EE8"/>
    <w:rsid w:val="00B46746"/>
    <w:rsid w:val="00B4737F"/>
    <w:rsid w:val="00B54364"/>
    <w:rsid w:val="00B90DCB"/>
    <w:rsid w:val="00B92306"/>
    <w:rsid w:val="00BC2634"/>
    <w:rsid w:val="00BF11EB"/>
    <w:rsid w:val="00BF6954"/>
    <w:rsid w:val="00C00308"/>
    <w:rsid w:val="00C014A7"/>
    <w:rsid w:val="00C076D8"/>
    <w:rsid w:val="00C11861"/>
    <w:rsid w:val="00C22D91"/>
    <w:rsid w:val="00C5163B"/>
    <w:rsid w:val="00C6379D"/>
    <w:rsid w:val="00C86CAD"/>
    <w:rsid w:val="00C9707C"/>
    <w:rsid w:val="00CB3465"/>
    <w:rsid w:val="00CD0DF7"/>
    <w:rsid w:val="00CD10B5"/>
    <w:rsid w:val="00CD68FD"/>
    <w:rsid w:val="00CE23A9"/>
    <w:rsid w:val="00D24DCF"/>
    <w:rsid w:val="00D36288"/>
    <w:rsid w:val="00D55F46"/>
    <w:rsid w:val="00D616E0"/>
    <w:rsid w:val="00D67C01"/>
    <w:rsid w:val="00D71D88"/>
    <w:rsid w:val="00D7790C"/>
    <w:rsid w:val="00D80D6D"/>
    <w:rsid w:val="00D91929"/>
    <w:rsid w:val="00D9286B"/>
    <w:rsid w:val="00D949EA"/>
    <w:rsid w:val="00DA2E87"/>
    <w:rsid w:val="00DA429C"/>
    <w:rsid w:val="00DD7B27"/>
    <w:rsid w:val="00E1457C"/>
    <w:rsid w:val="00E204BB"/>
    <w:rsid w:val="00E36DCD"/>
    <w:rsid w:val="00E672A3"/>
    <w:rsid w:val="00EA28B7"/>
    <w:rsid w:val="00EE4C9E"/>
    <w:rsid w:val="00EE5F35"/>
    <w:rsid w:val="00F03B5C"/>
    <w:rsid w:val="00F1061A"/>
    <w:rsid w:val="00F510C2"/>
    <w:rsid w:val="00F554B7"/>
    <w:rsid w:val="00F67CAE"/>
    <w:rsid w:val="00F907FC"/>
    <w:rsid w:val="00FA1775"/>
    <w:rsid w:val="00FB0255"/>
    <w:rsid w:val="00FD1D44"/>
    <w:rsid w:val="00FE37EC"/>
    <w:rsid w:val="00FF20A1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Char">
    <w:name w:val="标题 2 Char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49</TotalTime>
  <Pages>7</Pages>
  <Words>438</Words>
  <Characters>2501</Characters>
  <Application>Microsoft Office Word</Application>
  <DocSecurity>0</DocSecurity>
  <Lines>20</Lines>
  <Paragraphs>5</Paragraphs>
  <ScaleCrop>false</ScaleCrop>
  <Company>&lt;SJTU&gt;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admin</cp:lastModifiedBy>
  <cp:revision>58</cp:revision>
  <dcterms:created xsi:type="dcterms:W3CDTF">2015-08-13T02:24:00Z</dcterms:created>
  <dcterms:modified xsi:type="dcterms:W3CDTF">2015-08-13T03:36:00Z</dcterms:modified>
</cp:coreProperties>
</file>