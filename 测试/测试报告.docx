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A48D4" w:rsidRPr="00FF0419">
        <w:rPr>
          <w:rFonts w:hint="eastAsia"/>
        </w:rPr>
        <w:t>大学校园消息通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</w:t>
      </w:r>
      <w:r w:rsidR="00BF17DA">
        <w:rPr>
          <w:rFonts w:ascii="Arial" w:hAnsi="Arial"/>
          <w:sz w:val="28"/>
        </w:rPr>
        <w:t>0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D76E1F" w:rsidP="00D76E1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5</w:t>
            </w:r>
            <w:r w:rsidR="00F03B5C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7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015</w:t>
            </w:r>
          </w:p>
        </w:tc>
        <w:tc>
          <w:tcPr>
            <w:tcW w:w="1152" w:type="dxa"/>
          </w:tcPr>
          <w:p w:rsidR="00F03B5C" w:rsidRDefault="00D76E1F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F03B5C" w:rsidRDefault="00D76E1F">
            <w:pPr>
              <w:pStyle w:val="Tabletext"/>
            </w:pPr>
            <w:r>
              <w:rPr>
                <w:rFonts w:ascii="Times New Roman" w:hint="eastAsia"/>
              </w:rPr>
              <w:t>迭代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的</w:t>
            </w:r>
            <w:r>
              <w:rPr>
                <w:rFonts w:ascii="Times New Roman"/>
              </w:rPr>
              <w:t>测试报告</w:t>
            </w:r>
          </w:p>
        </w:tc>
        <w:tc>
          <w:tcPr>
            <w:tcW w:w="2304" w:type="dxa"/>
          </w:tcPr>
          <w:p w:rsidR="00F03B5C" w:rsidRDefault="00D76E1F">
            <w:pPr>
              <w:pStyle w:val="Tabletext"/>
            </w:pPr>
            <w:r>
              <w:rPr>
                <w:rFonts w:hint="eastAsia"/>
              </w:rPr>
              <w:t>许志超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D837BC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D837BC" w:rsidRPr="00D837BC" w:rsidRDefault="0085598B" w:rsidP="00D837BC">
      <w:pPr>
        <w:ind w:left="720"/>
      </w:pPr>
      <w:r>
        <w:rPr>
          <w:rFonts w:hint="eastAsia"/>
        </w:rPr>
        <w:t>检测</w:t>
      </w:r>
      <w:r w:rsidR="00995B9B">
        <w:rPr>
          <w:rFonts w:hint="eastAsia"/>
        </w:rPr>
        <w:t>和</w:t>
      </w:r>
      <w:r w:rsidR="00995B9B">
        <w:t>保证</w:t>
      </w:r>
      <w:r>
        <w:t>后端提供的</w:t>
      </w:r>
      <w:r>
        <w:rPr>
          <w:rFonts w:hint="eastAsia"/>
        </w:rPr>
        <w:t>API的</w:t>
      </w:r>
      <w:r>
        <w:t>正确性和规范性</w:t>
      </w:r>
      <w:r w:rsidR="00E32A21">
        <w:rPr>
          <w:rFonts w:hint="eastAsia"/>
        </w:rPr>
        <w:t>,为前端应用</w:t>
      </w:r>
      <w:r w:rsidR="00E32A21">
        <w:t>程序的开发提供</w:t>
      </w:r>
      <w:r w:rsidR="00E32A21">
        <w:rPr>
          <w:rFonts w:hint="eastAsia"/>
        </w:rPr>
        <w:t>规范</w:t>
      </w:r>
      <w:r w:rsidR="00E32A21">
        <w:t>的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E32A21" w:rsidRPr="00E32A21" w:rsidRDefault="00C630EB" w:rsidP="00E32A21">
      <w:pPr>
        <w:ind w:left="720"/>
      </w:pPr>
      <w:r>
        <w:rPr>
          <w:rFonts w:hint="eastAsia"/>
        </w:rPr>
        <w:t>本次测试仅</w:t>
      </w:r>
      <w:r>
        <w:t>包括</w:t>
      </w:r>
      <w:r>
        <w:rPr>
          <w:rFonts w:hint="eastAsia"/>
        </w:rPr>
        <w:t>后端和</w:t>
      </w:r>
      <w:r>
        <w:t>前端</w:t>
      </w:r>
      <w:r>
        <w:rPr>
          <w:rFonts w:hint="eastAsia"/>
        </w:rPr>
        <w:t>的</w:t>
      </w:r>
      <w:r>
        <w:t>登陆</w:t>
      </w:r>
      <w:r>
        <w:rPr>
          <w:rFonts w:hint="eastAsia"/>
        </w:rPr>
        <w:t>,</w:t>
      </w:r>
      <w:r>
        <w:t>注册</w:t>
      </w:r>
      <w:r>
        <w:rPr>
          <w:rFonts w:hint="eastAsia"/>
        </w:rPr>
        <w:t>和注销功能.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311DD9" w:rsidRPr="00F535BA" w:rsidRDefault="00810ACF" w:rsidP="00F535BA">
      <w:pPr>
        <w:ind w:left="720"/>
      </w:pPr>
      <w:r>
        <w:rPr>
          <w:rFonts w:hint="eastAsia"/>
        </w:rPr>
        <w:t>无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F03B5C" w:rsidRPr="00810ACF" w:rsidRDefault="00143097" w:rsidP="00810ACF">
      <w:pPr>
        <w:ind w:left="720"/>
      </w:pPr>
      <w:r>
        <w:rPr>
          <w:rFonts w:hint="eastAsia"/>
        </w:rPr>
        <w:t>无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090F4A" w:rsidRDefault="00090F4A" w:rsidP="00090F4A">
      <w:pPr>
        <w:ind w:left="720"/>
      </w:pPr>
      <w:r>
        <w:t>测试输出的结果都是json格式的</w:t>
      </w:r>
      <w:r>
        <w:rPr>
          <w:rFonts w:hint="eastAsia"/>
        </w:rPr>
        <w:t>字符串,形如{</w:t>
      </w:r>
      <w:r>
        <w:t>“</w:t>
      </w:r>
      <w:r>
        <w:t>code</w:t>
      </w:r>
      <w:r>
        <w:t>”</w:t>
      </w:r>
      <w:r>
        <w:t>:0,msg:</w:t>
      </w:r>
      <w:r>
        <w:t>”</w:t>
      </w:r>
      <w:r>
        <w:rPr>
          <w:rFonts w:hint="eastAsia"/>
        </w:rPr>
        <w:t>成功</w:t>
      </w:r>
      <w:r>
        <w:t>”</w:t>
      </w:r>
      <w:r>
        <w:t>,result</w:t>
      </w:r>
      <w:r w:rsidR="00267193">
        <w:rPr>
          <w:rFonts w:hint="eastAsia"/>
        </w:rPr>
        <w:t>:某些</w:t>
      </w:r>
      <w:r w:rsidR="00267193">
        <w:t>内容</w:t>
      </w:r>
      <w:r w:rsidR="00267193">
        <w:t>…</w:t>
      </w:r>
      <w:r>
        <w:rPr>
          <w:rFonts w:hint="eastAsia"/>
        </w:rPr>
        <w:t>}</w:t>
      </w:r>
    </w:p>
    <w:p w:rsidR="00E546B3" w:rsidRPr="00993BDA" w:rsidRDefault="00993BDA" w:rsidP="000879F8">
      <w:pPr>
        <w:ind w:left="720"/>
      </w:pPr>
      <w:r>
        <w:t>code反应了这</w:t>
      </w:r>
      <w:r>
        <w:rPr>
          <w:rFonts w:hint="eastAsia"/>
        </w:rPr>
        <w:t>次</w:t>
      </w:r>
      <w:r>
        <w:t>操作的执行成功与否</w:t>
      </w:r>
      <w:r>
        <w:rPr>
          <w:rFonts w:hint="eastAsia"/>
        </w:rPr>
        <w:t xml:space="preserve"> </w:t>
      </w:r>
      <w:r>
        <w:t>msg是对</w:t>
      </w:r>
      <w:r>
        <w:rPr>
          <w:rFonts w:hint="eastAsia"/>
        </w:rPr>
        <w:t>code</w:t>
      </w:r>
      <w:r>
        <w:t>的描述</w:t>
      </w:r>
      <w:r>
        <w:rPr>
          <w:rFonts w:hint="eastAsia"/>
        </w:rPr>
        <w:t>,因此</w:t>
      </w:r>
      <w:r>
        <w:t>对于给定的code,msg是固定的</w:t>
      </w:r>
      <w:r>
        <w:rPr>
          <w:rFonts w:hint="eastAsia"/>
        </w:rPr>
        <w:t>.</w:t>
      </w:r>
      <w:r>
        <w:t>result是这次执行的结果</w:t>
      </w:r>
      <w:r>
        <w:rPr>
          <w:rFonts w:hint="eastAsia"/>
        </w:rPr>
        <w:t>,可有可无</w:t>
      </w:r>
      <w:r>
        <w:t>,</w:t>
      </w:r>
      <w:r>
        <w:rPr>
          <w:rFonts w:hint="eastAsia"/>
        </w:rPr>
        <w:t>要</w:t>
      </w:r>
      <w:r>
        <w:t>看情况</w:t>
      </w:r>
      <w:r>
        <w:rPr>
          <w:rFonts w:hint="eastAsia"/>
        </w:rPr>
        <w:t>.</w:t>
      </w:r>
    </w:p>
    <w:tbl>
      <w:tblPr>
        <w:tblStyle w:val="af0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35"/>
        <w:gridCol w:w="2693"/>
        <w:gridCol w:w="425"/>
        <w:gridCol w:w="1985"/>
        <w:gridCol w:w="1134"/>
        <w:gridCol w:w="1558"/>
      </w:tblGrid>
      <w:tr w:rsidR="00C43D95" w:rsidTr="004572FE">
        <w:tc>
          <w:tcPr>
            <w:tcW w:w="835" w:type="dxa"/>
          </w:tcPr>
          <w:p w:rsidR="00CB67F7" w:rsidRDefault="00CB67F7" w:rsidP="00701B67">
            <w:r>
              <w:rPr>
                <w:rFonts w:hint="eastAsia"/>
              </w:rPr>
              <w:t>测试的</w:t>
            </w:r>
            <w:r>
              <w:t>功能</w:t>
            </w:r>
          </w:p>
        </w:tc>
        <w:tc>
          <w:tcPr>
            <w:tcW w:w="2693" w:type="dxa"/>
          </w:tcPr>
          <w:p w:rsidR="00CB67F7" w:rsidRDefault="00CB67F7" w:rsidP="00701B67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425" w:type="dxa"/>
          </w:tcPr>
          <w:p w:rsidR="00CB67F7" w:rsidRDefault="00CB67F7" w:rsidP="00701B67">
            <w:r>
              <w:t>编号</w:t>
            </w:r>
          </w:p>
        </w:tc>
        <w:tc>
          <w:tcPr>
            <w:tcW w:w="1985" w:type="dxa"/>
          </w:tcPr>
          <w:p w:rsidR="00CB67F7" w:rsidRDefault="00CB67F7" w:rsidP="00701B67">
            <w:r>
              <w:rPr>
                <w:rFonts w:hint="eastAsia"/>
              </w:rPr>
              <w:t>测试输入</w:t>
            </w:r>
          </w:p>
        </w:tc>
        <w:tc>
          <w:tcPr>
            <w:tcW w:w="1134" w:type="dxa"/>
          </w:tcPr>
          <w:p w:rsidR="00CB67F7" w:rsidRDefault="00CB67F7" w:rsidP="00701B67">
            <w:r>
              <w:rPr>
                <w:rFonts w:hint="eastAsia"/>
              </w:rPr>
              <w:t>测试</w:t>
            </w:r>
            <w:r>
              <w:t>输出</w:t>
            </w:r>
          </w:p>
        </w:tc>
        <w:tc>
          <w:tcPr>
            <w:tcW w:w="1558" w:type="dxa"/>
          </w:tcPr>
          <w:p w:rsidR="00CB67F7" w:rsidRDefault="00CB67F7" w:rsidP="00701B67">
            <w:r>
              <w:rPr>
                <w:rFonts w:hint="eastAsia"/>
              </w:rPr>
              <w:t>一个输出</w:t>
            </w:r>
            <w:r>
              <w:t>例子</w:t>
            </w:r>
          </w:p>
        </w:tc>
      </w:tr>
      <w:tr w:rsidR="00C43D95" w:rsidTr="004572FE">
        <w:tc>
          <w:tcPr>
            <w:tcW w:w="835" w:type="dxa"/>
            <w:vMerge w:val="restart"/>
          </w:tcPr>
          <w:p w:rsidR="00CB67F7" w:rsidRDefault="00CB67F7" w:rsidP="00701B67">
            <w:r>
              <w:rPr>
                <w:rFonts w:hint="eastAsia"/>
              </w:rPr>
              <w:t>登录</w:t>
            </w:r>
          </w:p>
        </w:tc>
        <w:tc>
          <w:tcPr>
            <w:tcW w:w="2693" w:type="dxa"/>
            <w:vMerge w:val="restart"/>
          </w:tcPr>
          <w:p w:rsidR="00CB67F7" w:rsidRDefault="00CB67F7" w:rsidP="00701B67">
            <w:r>
              <w:rPr>
                <w:rFonts w:hint="eastAsia"/>
              </w:rPr>
              <w:t>要求往</w:t>
            </w:r>
            <w:r>
              <w:t>指定的url地址传递name和password参数</w:t>
            </w:r>
            <w:r>
              <w:rPr>
                <w:rFonts w:hint="eastAsia"/>
              </w:rPr>
              <w:t>(</w:t>
            </w:r>
            <w:r>
              <w:t>get或post均可</w:t>
            </w:r>
            <w:r>
              <w:rPr>
                <w:rFonts w:hint="eastAsia"/>
              </w:rPr>
              <w:t>)</w:t>
            </w:r>
          </w:p>
          <w:p w:rsidR="00CB67F7" w:rsidRDefault="00CB67F7" w:rsidP="00701B67">
            <w:r>
              <w:t>name长度介于</w:t>
            </w:r>
            <w:r>
              <w:rPr>
                <w:rFonts w:hint="eastAsia"/>
              </w:rPr>
              <w:t>3-16</w:t>
            </w:r>
          </w:p>
          <w:p w:rsidR="00CB67F7" w:rsidRDefault="00CB67F7" w:rsidP="00701B67">
            <w:r>
              <w:t>password长度介于</w:t>
            </w:r>
            <w:r>
              <w:rPr>
                <w:rFonts w:hint="eastAsia"/>
              </w:rPr>
              <w:t>6-16</w:t>
            </w:r>
          </w:p>
          <w:p w:rsidR="00CB67F7" w:rsidRDefault="00CB67F7" w:rsidP="00072B96">
            <w:r>
              <w:rPr>
                <w:rFonts w:hint="eastAsia"/>
              </w:rPr>
              <w:t>要求</w:t>
            </w:r>
            <w:r>
              <w:t>name和password都是</w:t>
            </w:r>
            <w:r>
              <w:rPr>
                <w:rFonts w:hint="eastAsia"/>
              </w:rPr>
              <w:t>大小写</w:t>
            </w:r>
            <w:r>
              <w:t>字母</w:t>
            </w:r>
            <w:r>
              <w:rPr>
                <w:rFonts w:hint="eastAsia"/>
              </w:rPr>
              <w:t>,</w:t>
            </w:r>
            <w:r>
              <w:t>数字和下划线的组合</w:t>
            </w:r>
          </w:p>
        </w:tc>
        <w:tc>
          <w:tcPr>
            <w:tcW w:w="425" w:type="dxa"/>
          </w:tcPr>
          <w:p w:rsidR="00CB67F7" w:rsidRDefault="00CB67F7" w:rsidP="008956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CB67F7" w:rsidRDefault="00CB67F7" w:rsidP="00701B67">
            <w:r>
              <w:t xml:space="preserve">name= password=  </w:t>
            </w:r>
            <w:r>
              <w:rPr>
                <w:rFonts w:hint="eastAsia"/>
              </w:rPr>
              <w:t>全留</w:t>
            </w:r>
            <w:r>
              <w:t>空</w:t>
            </w:r>
          </w:p>
        </w:tc>
        <w:tc>
          <w:tcPr>
            <w:tcW w:w="1134" w:type="dxa"/>
          </w:tcPr>
          <w:p w:rsidR="00CB67F7" w:rsidRPr="004572FE" w:rsidRDefault="00CB67F7" w:rsidP="00CB67F7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name</w:t>
            </w:r>
            <w:r w:rsidRPr="004572FE">
              <w:rPr>
                <w:rFonts w:hint="eastAsia"/>
                <w:sz w:val="13"/>
                <w:szCs w:val="13"/>
              </w:rPr>
              <w:t>长度错误</w:t>
            </w:r>
          </w:p>
        </w:tc>
        <w:tc>
          <w:tcPr>
            <w:tcW w:w="1558" w:type="dxa"/>
          </w:tcPr>
          <w:p w:rsidR="003E49ED" w:rsidRPr="003E49ED" w:rsidRDefault="003E49ED" w:rsidP="003E4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hAnsi="宋体" w:cs="宋体"/>
                <w:snapToGrid/>
                <w:color w:val="000000"/>
                <w:sz w:val="13"/>
                <w:szCs w:val="13"/>
              </w:rPr>
            </w:pPr>
            <w:r w:rsidRPr="003E49ED">
              <w:rPr>
                <w:rFonts w:hAnsi="宋体" w:cs="宋体"/>
                <w:snapToGrid/>
                <w:color w:val="000000"/>
                <w:sz w:val="13"/>
                <w:szCs w:val="13"/>
              </w:rPr>
              <w:t>{"code":5,"msg":"账号长度必须介于3-16,只能使用大小写字母,下划线和数字."}</w:t>
            </w:r>
          </w:p>
          <w:p w:rsidR="00CB67F7" w:rsidRPr="004572FE" w:rsidRDefault="00CB67F7" w:rsidP="00CB67F7">
            <w:pPr>
              <w:rPr>
                <w:sz w:val="13"/>
                <w:szCs w:val="13"/>
              </w:rPr>
            </w:pPr>
          </w:p>
        </w:tc>
      </w:tr>
      <w:tr w:rsidR="00C43D95" w:rsidTr="004572FE">
        <w:tc>
          <w:tcPr>
            <w:tcW w:w="835" w:type="dxa"/>
            <w:vMerge/>
          </w:tcPr>
          <w:p w:rsidR="00CB67F7" w:rsidRDefault="00CB67F7" w:rsidP="00701B67"/>
        </w:tc>
        <w:tc>
          <w:tcPr>
            <w:tcW w:w="2693" w:type="dxa"/>
            <w:vMerge/>
          </w:tcPr>
          <w:p w:rsidR="00CB67F7" w:rsidRDefault="00CB67F7" w:rsidP="00701B67"/>
        </w:tc>
        <w:tc>
          <w:tcPr>
            <w:tcW w:w="425" w:type="dxa"/>
          </w:tcPr>
          <w:p w:rsidR="00CB67F7" w:rsidRDefault="00CB67F7" w:rsidP="008956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CB67F7" w:rsidRDefault="00CB67F7" w:rsidP="000879F8">
            <w:r>
              <w:t>n</w:t>
            </w:r>
            <w:r>
              <w:rPr>
                <w:rFonts w:hint="eastAsia"/>
              </w:rPr>
              <w:t>ame=</w:t>
            </w:r>
            <w:r>
              <w:t>ab password=12345</w:t>
            </w:r>
          </w:p>
        </w:tc>
        <w:tc>
          <w:tcPr>
            <w:tcW w:w="1134" w:type="dxa"/>
          </w:tcPr>
          <w:p w:rsidR="00CB67F7" w:rsidRPr="004572FE" w:rsidRDefault="00CB67F7" w:rsidP="00701B67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name长度错误</w:t>
            </w:r>
          </w:p>
        </w:tc>
        <w:tc>
          <w:tcPr>
            <w:tcW w:w="1558" w:type="dxa"/>
          </w:tcPr>
          <w:p w:rsidR="003E49ED" w:rsidRPr="004572FE" w:rsidRDefault="003E49ED" w:rsidP="003E49ED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{"code":5,"msg":"账号长度必须介于3-16,只能使用大小写字母,下划线和数字."}</w:t>
            </w:r>
          </w:p>
          <w:p w:rsidR="00CB67F7" w:rsidRPr="004572FE" w:rsidRDefault="00CB67F7" w:rsidP="00701B67">
            <w:pPr>
              <w:rPr>
                <w:sz w:val="13"/>
                <w:szCs w:val="13"/>
              </w:rPr>
            </w:pPr>
          </w:p>
        </w:tc>
      </w:tr>
      <w:tr w:rsidR="00C43D95" w:rsidTr="004572FE">
        <w:tc>
          <w:tcPr>
            <w:tcW w:w="835" w:type="dxa"/>
            <w:vMerge/>
          </w:tcPr>
          <w:p w:rsidR="00CB67F7" w:rsidRDefault="00CB67F7" w:rsidP="00701B67"/>
        </w:tc>
        <w:tc>
          <w:tcPr>
            <w:tcW w:w="2693" w:type="dxa"/>
            <w:vMerge/>
          </w:tcPr>
          <w:p w:rsidR="00CB67F7" w:rsidRDefault="00CB67F7" w:rsidP="00701B67"/>
        </w:tc>
        <w:tc>
          <w:tcPr>
            <w:tcW w:w="425" w:type="dxa"/>
          </w:tcPr>
          <w:p w:rsidR="00CB67F7" w:rsidRDefault="00CB67F7" w:rsidP="008956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CB67F7" w:rsidRDefault="00CB67F7" w:rsidP="000879F8">
            <w:r>
              <w:t>name=17</w:t>
            </w:r>
            <w:r>
              <w:rPr>
                <w:rFonts w:hint="eastAsia"/>
              </w:rPr>
              <w:t>个随机</w:t>
            </w:r>
            <w:r>
              <w:t>字符 password=17</w:t>
            </w:r>
            <w:r>
              <w:rPr>
                <w:rFonts w:hint="eastAsia"/>
              </w:rPr>
              <w:t>个随机</w:t>
            </w:r>
            <w:r>
              <w:t>字符</w:t>
            </w:r>
          </w:p>
        </w:tc>
        <w:tc>
          <w:tcPr>
            <w:tcW w:w="1134" w:type="dxa"/>
          </w:tcPr>
          <w:p w:rsidR="00CB67F7" w:rsidRPr="004572FE" w:rsidRDefault="00CB67F7" w:rsidP="00701B67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name长度错误</w:t>
            </w:r>
          </w:p>
        </w:tc>
        <w:tc>
          <w:tcPr>
            <w:tcW w:w="1558" w:type="dxa"/>
          </w:tcPr>
          <w:p w:rsidR="003E49ED" w:rsidRPr="004572FE" w:rsidRDefault="003E49ED" w:rsidP="003E49ED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{"code":5,"msg":"账号长度必须介于3-16,只能使用大小写字母,下划线和数字."}</w:t>
            </w:r>
          </w:p>
          <w:p w:rsidR="00CB67F7" w:rsidRPr="004572FE" w:rsidRDefault="00CB67F7" w:rsidP="00701B67">
            <w:pPr>
              <w:rPr>
                <w:sz w:val="13"/>
                <w:szCs w:val="13"/>
              </w:rPr>
            </w:pPr>
          </w:p>
        </w:tc>
      </w:tr>
      <w:tr w:rsidR="00C43D95" w:rsidTr="004572FE">
        <w:tc>
          <w:tcPr>
            <w:tcW w:w="835" w:type="dxa"/>
            <w:vMerge/>
          </w:tcPr>
          <w:p w:rsidR="00CB67F7" w:rsidRDefault="00CB67F7" w:rsidP="00701B67"/>
        </w:tc>
        <w:tc>
          <w:tcPr>
            <w:tcW w:w="2693" w:type="dxa"/>
            <w:vMerge/>
          </w:tcPr>
          <w:p w:rsidR="00CB67F7" w:rsidRDefault="00CB67F7" w:rsidP="00701B67"/>
        </w:tc>
        <w:tc>
          <w:tcPr>
            <w:tcW w:w="425" w:type="dxa"/>
          </w:tcPr>
          <w:p w:rsidR="00CB67F7" w:rsidRDefault="00CB67F7" w:rsidP="008956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CB67F7" w:rsidRDefault="00CB67F7" w:rsidP="00701B67">
            <w:r>
              <w:t>name=a12345 password=17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  <w:tc>
          <w:tcPr>
            <w:tcW w:w="1134" w:type="dxa"/>
          </w:tcPr>
          <w:p w:rsidR="00CB67F7" w:rsidRPr="004572FE" w:rsidRDefault="00CB67F7" w:rsidP="00701B67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password长度错误</w:t>
            </w:r>
          </w:p>
        </w:tc>
        <w:tc>
          <w:tcPr>
            <w:tcW w:w="1558" w:type="dxa"/>
          </w:tcPr>
          <w:p w:rsidR="00FB770C" w:rsidRPr="004572FE" w:rsidRDefault="00FB770C" w:rsidP="00FB770C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{"code":6,"msg":"密码长度必须介于6-16,只能使用大小写字母,下划线和数字."}</w:t>
            </w:r>
          </w:p>
          <w:p w:rsidR="00CB67F7" w:rsidRPr="004572FE" w:rsidRDefault="00CB67F7" w:rsidP="00701B67">
            <w:pPr>
              <w:rPr>
                <w:sz w:val="13"/>
                <w:szCs w:val="13"/>
              </w:rPr>
            </w:pPr>
          </w:p>
        </w:tc>
      </w:tr>
      <w:tr w:rsidR="00C43D95" w:rsidTr="004572FE">
        <w:tc>
          <w:tcPr>
            <w:tcW w:w="835" w:type="dxa"/>
            <w:vMerge/>
          </w:tcPr>
          <w:p w:rsidR="00CB67F7" w:rsidRDefault="00CB67F7" w:rsidP="00701B67"/>
        </w:tc>
        <w:tc>
          <w:tcPr>
            <w:tcW w:w="2693" w:type="dxa"/>
            <w:vMerge/>
          </w:tcPr>
          <w:p w:rsidR="00CB67F7" w:rsidRDefault="00CB67F7" w:rsidP="00701B67"/>
        </w:tc>
        <w:tc>
          <w:tcPr>
            <w:tcW w:w="425" w:type="dxa"/>
          </w:tcPr>
          <w:p w:rsidR="00CB67F7" w:rsidRDefault="00CB67F7" w:rsidP="008956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CB67F7" w:rsidRDefault="00CB67F7" w:rsidP="00701B67">
            <w:r>
              <w:rPr>
                <w:rFonts w:hint="eastAsia"/>
              </w:rPr>
              <w:t>name=</w:t>
            </w:r>
            <w:r w:rsidR="002C7EB3">
              <w:t>xzchaoo</w:t>
            </w:r>
            <w:r>
              <w:t xml:space="preserve"> password=70862045</w:t>
            </w:r>
          </w:p>
          <w:p w:rsidR="00CB67F7" w:rsidRDefault="00CB67F7" w:rsidP="00A474C5">
            <w:r>
              <w:rPr>
                <w:rFonts w:hint="eastAsia"/>
              </w:rPr>
              <w:t>假设</w:t>
            </w:r>
            <w:r>
              <w:t>这些信息对应的</w:t>
            </w:r>
            <w:r>
              <w:rPr>
                <w:rFonts w:hint="eastAsia"/>
              </w:rPr>
              <w:t>账号真实</w:t>
            </w:r>
            <w:r>
              <w:t>存在</w:t>
            </w:r>
          </w:p>
        </w:tc>
        <w:tc>
          <w:tcPr>
            <w:tcW w:w="1134" w:type="dxa"/>
          </w:tcPr>
          <w:p w:rsidR="00CB67F7" w:rsidRPr="004572FE" w:rsidRDefault="00CB67F7" w:rsidP="00A474C5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提示登陆</w:t>
            </w:r>
            <w:r w:rsidRPr="004572FE">
              <w:rPr>
                <w:sz w:val="13"/>
                <w:szCs w:val="13"/>
              </w:rPr>
              <w:t>成功</w:t>
            </w:r>
            <w:r w:rsidRPr="004572FE">
              <w:rPr>
                <w:rFonts w:hint="eastAsia"/>
                <w:sz w:val="13"/>
                <w:szCs w:val="13"/>
              </w:rPr>
              <w:t>,</w:t>
            </w:r>
            <w:r w:rsidRPr="004572FE">
              <w:rPr>
                <w:sz w:val="13"/>
                <w:szCs w:val="13"/>
              </w:rPr>
              <w:t>result为用户的信息</w:t>
            </w:r>
          </w:p>
        </w:tc>
        <w:tc>
          <w:tcPr>
            <w:tcW w:w="1558" w:type="dxa"/>
          </w:tcPr>
          <w:p w:rsidR="00CB67F7" w:rsidRPr="004572FE" w:rsidRDefault="009B63C2" w:rsidP="0069283F">
            <w:pPr>
              <w:pStyle w:val="HTML"/>
              <w:rPr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{"code":0,"result":{"_id":1,"name":"xzchaoo"},"msg":"成功"}</w:t>
            </w:r>
          </w:p>
        </w:tc>
      </w:tr>
      <w:tr w:rsidR="00C43D95" w:rsidTr="004572FE">
        <w:tc>
          <w:tcPr>
            <w:tcW w:w="835" w:type="dxa"/>
            <w:vMerge/>
          </w:tcPr>
          <w:p w:rsidR="00CB67F7" w:rsidRDefault="00CB67F7" w:rsidP="00701B67">
            <w:pPr>
              <w:rPr>
                <w:lang w:eastAsia="en-US"/>
              </w:rPr>
            </w:pPr>
          </w:p>
        </w:tc>
        <w:tc>
          <w:tcPr>
            <w:tcW w:w="2693" w:type="dxa"/>
            <w:vMerge/>
          </w:tcPr>
          <w:p w:rsidR="00CB67F7" w:rsidRDefault="00CB67F7" w:rsidP="00701B67"/>
        </w:tc>
        <w:tc>
          <w:tcPr>
            <w:tcW w:w="425" w:type="dxa"/>
          </w:tcPr>
          <w:p w:rsidR="00CB67F7" w:rsidRDefault="00CB67F7" w:rsidP="008956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CB67F7" w:rsidRDefault="00CB67F7" w:rsidP="00701B67">
            <w:r>
              <w:t>name=a123456 password=70862045</w:t>
            </w:r>
          </w:p>
          <w:p w:rsidR="00CB67F7" w:rsidRDefault="00CB67F7" w:rsidP="00A474C5">
            <w:r>
              <w:rPr>
                <w:rFonts w:hint="eastAsia"/>
              </w:rPr>
              <w:t>并假设账号</w:t>
            </w:r>
            <w:r>
              <w:t>不存在</w:t>
            </w:r>
          </w:p>
        </w:tc>
        <w:tc>
          <w:tcPr>
            <w:tcW w:w="1134" w:type="dxa"/>
          </w:tcPr>
          <w:p w:rsidR="00CB67F7" w:rsidRPr="004572FE" w:rsidRDefault="00CB67F7" w:rsidP="00701B67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密码错误</w:t>
            </w:r>
          </w:p>
        </w:tc>
        <w:tc>
          <w:tcPr>
            <w:tcW w:w="1558" w:type="dxa"/>
          </w:tcPr>
          <w:p w:rsidR="00CB67F7" w:rsidRPr="004572FE" w:rsidRDefault="009A6102" w:rsidP="00C43D95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{"code":3,"msg":"密码错误"}</w:t>
            </w:r>
          </w:p>
        </w:tc>
      </w:tr>
      <w:tr w:rsidR="00C43D95" w:rsidTr="004572FE">
        <w:tc>
          <w:tcPr>
            <w:tcW w:w="835" w:type="dxa"/>
            <w:vMerge/>
          </w:tcPr>
          <w:p w:rsidR="00CB67F7" w:rsidRDefault="00CB67F7" w:rsidP="00701B67">
            <w:pPr>
              <w:rPr>
                <w:lang w:eastAsia="en-US"/>
              </w:rPr>
            </w:pPr>
          </w:p>
        </w:tc>
        <w:tc>
          <w:tcPr>
            <w:tcW w:w="2693" w:type="dxa"/>
            <w:vMerge/>
          </w:tcPr>
          <w:p w:rsidR="00CB67F7" w:rsidRDefault="00CB67F7" w:rsidP="00701B67"/>
        </w:tc>
        <w:tc>
          <w:tcPr>
            <w:tcW w:w="425" w:type="dxa"/>
          </w:tcPr>
          <w:p w:rsidR="00CB67F7" w:rsidRDefault="00CB67F7" w:rsidP="008956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CB67F7" w:rsidRDefault="00CB67F7" w:rsidP="00701B67">
            <w:r>
              <w:t>name=a123456 password=70862045</w:t>
            </w:r>
          </w:p>
          <w:p w:rsidR="00CB67F7" w:rsidRDefault="00CB67F7" w:rsidP="00701B67">
            <w:r>
              <w:rPr>
                <w:rFonts w:hint="eastAsia"/>
              </w:rPr>
              <w:t>并</w:t>
            </w:r>
            <w:r>
              <w:t>假设</w:t>
            </w:r>
            <w:r>
              <w:rPr>
                <w:rFonts w:hint="eastAsia"/>
              </w:rPr>
              <w:t>账号</w:t>
            </w:r>
            <w:r>
              <w:t>存在</w:t>
            </w:r>
            <w:r>
              <w:rPr>
                <w:rFonts w:hint="eastAsia"/>
              </w:rPr>
              <w:t>但是密码</w:t>
            </w:r>
            <w:r>
              <w:t>错误</w:t>
            </w:r>
          </w:p>
        </w:tc>
        <w:tc>
          <w:tcPr>
            <w:tcW w:w="1134" w:type="dxa"/>
          </w:tcPr>
          <w:p w:rsidR="00CB67F7" w:rsidRPr="004572FE" w:rsidRDefault="00CB67F7" w:rsidP="00701B67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密码错误</w:t>
            </w:r>
          </w:p>
        </w:tc>
        <w:tc>
          <w:tcPr>
            <w:tcW w:w="1558" w:type="dxa"/>
          </w:tcPr>
          <w:p w:rsidR="00AE7BAB" w:rsidRPr="004572FE" w:rsidRDefault="00AE7BAB" w:rsidP="00AE7BAB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{"code":3,"msg":"密码错误"}</w:t>
            </w:r>
          </w:p>
          <w:p w:rsidR="00CB67F7" w:rsidRPr="004572FE" w:rsidRDefault="00CB67F7" w:rsidP="00701B67">
            <w:pPr>
              <w:rPr>
                <w:sz w:val="13"/>
                <w:szCs w:val="13"/>
              </w:rPr>
            </w:pPr>
          </w:p>
        </w:tc>
      </w:tr>
      <w:tr w:rsidR="00C43D95" w:rsidTr="004572FE">
        <w:tc>
          <w:tcPr>
            <w:tcW w:w="835" w:type="dxa"/>
            <w:vMerge/>
          </w:tcPr>
          <w:p w:rsidR="00CB67F7" w:rsidRDefault="00CB67F7" w:rsidP="00701B67">
            <w:pPr>
              <w:rPr>
                <w:lang w:eastAsia="en-US"/>
              </w:rPr>
            </w:pPr>
          </w:p>
        </w:tc>
        <w:tc>
          <w:tcPr>
            <w:tcW w:w="2693" w:type="dxa"/>
            <w:vMerge/>
          </w:tcPr>
          <w:p w:rsidR="00CB67F7" w:rsidRDefault="00CB67F7" w:rsidP="00701B67">
            <w:pPr>
              <w:rPr>
                <w:lang w:eastAsia="en-US"/>
              </w:rPr>
            </w:pPr>
          </w:p>
        </w:tc>
        <w:tc>
          <w:tcPr>
            <w:tcW w:w="425" w:type="dxa"/>
          </w:tcPr>
          <w:p w:rsidR="00CB67F7" w:rsidRDefault="00CB67F7" w:rsidP="00701B67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CB67F7" w:rsidRDefault="00CB67F7" w:rsidP="00701B67">
            <w:r>
              <w:rPr>
                <w:rFonts w:hint="eastAsia"/>
              </w:rPr>
              <w:t>在已经</w:t>
            </w:r>
            <w:r>
              <w:t>登陆的情况下进行登录</w:t>
            </w:r>
            <w:r>
              <w:rPr>
                <w:rFonts w:hint="eastAsia"/>
              </w:rPr>
              <w:t xml:space="preserve"> 无论</w:t>
            </w:r>
            <w:r>
              <w:t>输</w:t>
            </w:r>
            <w:r>
              <w:lastRenderedPageBreak/>
              <w:t>入如何</w:t>
            </w:r>
          </w:p>
        </w:tc>
        <w:tc>
          <w:tcPr>
            <w:tcW w:w="1134" w:type="dxa"/>
          </w:tcPr>
          <w:p w:rsidR="00CB67F7" w:rsidRPr="004572FE" w:rsidRDefault="00CB67F7" w:rsidP="00701B67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lastRenderedPageBreak/>
              <w:t>提示</w:t>
            </w:r>
            <w:r w:rsidRPr="004572FE">
              <w:rPr>
                <w:sz w:val="13"/>
                <w:szCs w:val="13"/>
              </w:rPr>
              <w:t>已经登陆</w:t>
            </w:r>
            <w:r w:rsidRPr="004572FE">
              <w:rPr>
                <w:rFonts w:hint="eastAsia"/>
                <w:sz w:val="13"/>
                <w:szCs w:val="13"/>
              </w:rPr>
              <w:t>,无法</w:t>
            </w:r>
            <w:r w:rsidRPr="004572FE">
              <w:rPr>
                <w:sz w:val="13"/>
                <w:szCs w:val="13"/>
              </w:rPr>
              <w:t>再进行登录</w:t>
            </w:r>
            <w:r w:rsidRPr="004572FE">
              <w:rPr>
                <w:sz w:val="13"/>
                <w:szCs w:val="13"/>
              </w:rPr>
              <w:lastRenderedPageBreak/>
              <w:t>操作</w:t>
            </w:r>
            <w:r w:rsidRPr="004572FE">
              <w:rPr>
                <w:rFonts w:hint="eastAsia"/>
                <w:sz w:val="13"/>
                <w:szCs w:val="13"/>
              </w:rPr>
              <w:t>.</w:t>
            </w:r>
          </w:p>
        </w:tc>
        <w:tc>
          <w:tcPr>
            <w:tcW w:w="1558" w:type="dxa"/>
          </w:tcPr>
          <w:p w:rsidR="0069283F" w:rsidRPr="004572FE" w:rsidRDefault="0069283F" w:rsidP="0069283F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lastRenderedPageBreak/>
              <w:t>{"code":4,"result":{"_id":1,"name":"xzch</w:t>
            </w:r>
            <w:r w:rsidRPr="004572FE">
              <w:rPr>
                <w:color w:val="000000"/>
                <w:sz w:val="13"/>
                <w:szCs w:val="13"/>
              </w:rPr>
              <w:lastRenderedPageBreak/>
              <w:t>aoo"},"msg":"您已经登陆了"}</w:t>
            </w:r>
          </w:p>
          <w:p w:rsidR="00CB67F7" w:rsidRPr="004572FE" w:rsidRDefault="00CB67F7" w:rsidP="00701B67">
            <w:pPr>
              <w:rPr>
                <w:sz w:val="13"/>
                <w:szCs w:val="13"/>
              </w:rPr>
            </w:pPr>
          </w:p>
        </w:tc>
      </w:tr>
      <w:tr w:rsidR="00C43D95" w:rsidTr="004572FE">
        <w:tc>
          <w:tcPr>
            <w:tcW w:w="835" w:type="dxa"/>
            <w:vMerge/>
          </w:tcPr>
          <w:p w:rsidR="00CB67F7" w:rsidRDefault="00CB67F7" w:rsidP="00701B67"/>
        </w:tc>
        <w:tc>
          <w:tcPr>
            <w:tcW w:w="2693" w:type="dxa"/>
            <w:vMerge/>
          </w:tcPr>
          <w:p w:rsidR="00CB67F7" w:rsidRDefault="00CB67F7" w:rsidP="00701B67"/>
        </w:tc>
        <w:tc>
          <w:tcPr>
            <w:tcW w:w="425" w:type="dxa"/>
          </w:tcPr>
          <w:p w:rsidR="00CB67F7" w:rsidRDefault="00CB67F7" w:rsidP="00701B67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CB67F7" w:rsidRDefault="00CB67F7" w:rsidP="00701B67">
            <w:r>
              <w:rPr>
                <w:rFonts w:hint="eastAsia"/>
              </w:rPr>
              <w:t>账号</w:t>
            </w:r>
            <w:r>
              <w:t>和密码</w:t>
            </w:r>
            <w:r>
              <w:rPr>
                <w:rFonts w:hint="eastAsia"/>
              </w:rPr>
              <w:t>在</w:t>
            </w:r>
            <w:r>
              <w:t>满足长度要求的条件下包含有非法字符</w:t>
            </w:r>
          </w:p>
        </w:tc>
        <w:tc>
          <w:tcPr>
            <w:tcW w:w="1134" w:type="dxa"/>
          </w:tcPr>
          <w:p w:rsidR="00CB67F7" w:rsidRPr="004572FE" w:rsidRDefault="00CB67F7" w:rsidP="00701B67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提示账号</w:t>
            </w:r>
            <w:r w:rsidRPr="004572FE">
              <w:rPr>
                <w:sz w:val="13"/>
                <w:szCs w:val="13"/>
              </w:rPr>
              <w:t>或密码</w:t>
            </w:r>
            <w:r w:rsidRPr="004572FE">
              <w:rPr>
                <w:rFonts w:hint="eastAsia"/>
                <w:sz w:val="13"/>
                <w:szCs w:val="13"/>
              </w:rPr>
              <w:t>含有</w:t>
            </w:r>
            <w:r w:rsidRPr="004572FE">
              <w:rPr>
                <w:sz w:val="13"/>
                <w:szCs w:val="13"/>
              </w:rPr>
              <w:t>非法字符</w:t>
            </w:r>
          </w:p>
        </w:tc>
        <w:tc>
          <w:tcPr>
            <w:tcW w:w="1558" w:type="dxa"/>
          </w:tcPr>
          <w:p w:rsidR="00EE1DBC" w:rsidRPr="004572FE" w:rsidRDefault="00EE1DBC" w:rsidP="00EE1DBC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{"code":6,"msg":"密码长度必须介于6-16,只能使用大小写字母,下划线和数字."}</w:t>
            </w:r>
          </w:p>
          <w:p w:rsidR="00CB67F7" w:rsidRPr="004572FE" w:rsidRDefault="00CB67F7" w:rsidP="00701B67">
            <w:pPr>
              <w:rPr>
                <w:sz w:val="13"/>
                <w:szCs w:val="13"/>
              </w:rPr>
            </w:pPr>
          </w:p>
        </w:tc>
      </w:tr>
      <w:tr w:rsidR="00D33D61" w:rsidTr="004572FE">
        <w:tc>
          <w:tcPr>
            <w:tcW w:w="835" w:type="dxa"/>
            <w:vMerge w:val="restart"/>
          </w:tcPr>
          <w:p w:rsidR="00D33D61" w:rsidRDefault="00D33D61" w:rsidP="00D33D61">
            <w:r>
              <w:rPr>
                <w:rFonts w:hint="eastAsia"/>
              </w:rPr>
              <w:t>注册</w:t>
            </w:r>
          </w:p>
        </w:tc>
        <w:tc>
          <w:tcPr>
            <w:tcW w:w="2693" w:type="dxa"/>
            <w:vMerge w:val="restart"/>
          </w:tcPr>
          <w:p w:rsidR="00D33D61" w:rsidRDefault="00D33D61" w:rsidP="00D33D61">
            <w:r>
              <w:rPr>
                <w:rFonts w:hint="eastAsia"/>
              </w:rPr>
              <w:t>要求往</w:t>
            </w:r>
            <w:r>
              <w:t>指定的url地址传递name和password参数</w:t>
            </w:r>
            <w:r>
              <w:rPr>
                <w:rFonts w:hint="eastAsia"/>
              </w:rPr>
              <w:t>(</w:t>
            </w:r>
            <w:r>
              <w:t>get或post均可</w:t>
            </w:r>
            <w:r>
              <w:rPr>
                <w:rFonts w:hint="eastAsia"/>
              </w:rPr>
              <w:t>)</w:t>
            </w:r>
          </w:p>
          <w:p w:rsidR="00D33D61" w:rsidRDefault="00D33D61" w:rsidP="00D33D61">
            <w:r>
              <w:t>name长度介于</w:t>
            </w:r>
            <w:r>
              <w:rPr>
                <w:rFonts w:hint="eastAsia"/>
              </w:rPr>
              <w:t>3-16</w:t>
            </w:r>
          </w:p>
          <w:p w:rsidR="00D33D61" w:rsidRDefault="00D33D61" w:rsidP="00D33D61">
            <w:r>
              <w:t>password长度介于</w:t>
            </w:r>
            <w:r>
              <w:rPr>
                <w:rFonts w:hint="eastAsia"/>
              </w:rPr>
              <w:t>6-16</w:t>
            </w:r>
          </w:p>
          <w:p w:rsidR="00D33D61" w:rsidRDefault="00D33D61" w:rsidP="00D33D61">
            <w:r>
              <w:rPr>
                <w:rFonts w:hint="eastAsia"/>
              </w:rPr>
              <w:t>要求</w:t>
            </w:r>
            <w:r>
              <w:t>name和password都是</w:t>
            </w:r>
            <w:r>
              <w:rPr>
                <w:rFonts w:hint="eastAsia"/>
              </w:rPr>
              <w:t>大小写</w:t>
            </w:r>
            <w:r>
              <w:t>字母</w:t>
            </w:r>
            <w:r>
              <w:rPr>
                <w:rFonts w:hint="eastAsia"/>
              </w:rPr>
              <w:t>,</w:t>
            </w:r>
            <w:r>
              <w:t>数字和下划线的组合</w:t>
            </w:r>
          </w:p>
        </w:tc>
        <w:tc>
          <w:tcPr>
            <w:tcW w:w="425" w:type="dxa"/>
          </w:tcPr>
          <w:p w:rsidR="00D33D61" w:rsidRDefault="00D33D61" w:rsidP="00D33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D33D61" w:rsidRDefault="00D33D61" w:rsidP="00D33D61">
            <w:r>
              <w:t xml:space="preserve">name= password=  </w:t>
            </w:r>
            <w:r>
              <w:rPr>
                <w:rFonts w:hint="eastAsia"/>
              </w:rPr>
              <w:t>全留</w:t>
            </w:r>
            <w:r>
              <w:t>空</w:t>
            </w:r>
          </w:p>
        </w:tc>
        <w:tc>
          <w:tcPr>
            <w:tcW w:w="1134" w:type="dxa"/>
          </w:tcPr>
          <w:p w:rsidR="00D33D61" w:rsidRPr="004572FE" w:rsidRDefault="00D33D61" w:rsidP="00D33D61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name</w:t>
            </w:r>
            <w:r w:rsidRPr="004572FE">
              <w:rPr>
                <w:rFonts w:hint="eastAsia"/>
                <w:sz w:val="13"/>
                <w:szCs w:val="13"/>
              </w:rPr>
              <w:t>长度错误</w:t>
            </w:r>
          </w:p>
        </w:tc>
        <w:tc>
          <w:tcPr>
            <w:tcW w:w="1558" w:type="dxa"/>
          </w:tcPr>
          <w:p w:rsidR="00D33D61" w:rsidRPr="003E49ED" w:rsidRDefault="00D33D61" w:rsidP="00D33D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hAnsi="宋体" w:cs="宋体"/>
                <w:snapToGrid/>
                <w:color w:val="000000"/>
                <w:sz w:val="13"/>
                <w:szCs w:val="13"/>
              </w:rPr>
            </w:pPr>
            <w:r w:rsidRPr="003E49ED">
              <w:rPr>
                <w:rFonts w:hAnsi="宋体" w:cs="宋体"/>
                <w:snapToGrid/>
                <w:color w:val="000000"/>
                <w:sz w:val="13"/>
                <w:szCs w:val="13"/>
              </w:rPr>
              <w:t>{"code":5,"msg":"账号长度必须介于3-16,只能使用大小写字母,下划线和数字."}</w:t>
            </w:r>
          </w:p>
          <w:p w:rsidR="00D33D61" w:rsidRPr="004572FE" w:rsidRDefault="00D33D61" w:rsidP="00D33D61">
            <w:pPr>
              <w:rPr>
                <w:sz w:val="13"/>
                <w:szCs w:val="13"/>
              </w:rPr>
            </w:pPr>
          </w:p>
        </w:tc>
      </w:tr>
      <w:tr w:rsidR="00D33D61" w:rsidTr="004572FE">
        <w:tc>
          <w:tcPr>
            <w:tcW w:w="835" w:type="dxa"/>
            <w:vMerge/>
          </w:tcPr>
          <w:p w:rsidR="00D33D61" w:rsidRDefault="00D33D61" w:rsidP="00D33D61"/>
        </w:tc>
        <w:tc>
          <w:tcPr>
            <w:tcW w:w="2693" w:type="dxa"/>
            <w:vMerge/>
          </w:tcPr>
          <w:p w:rsidR="00D33D61" w:rsidRDefault="00D33D61" w:rsidP="00D33D61"/>
        </w:tc>
        <w:tc>
          <w:tcPr>
            <w:tcW w:w="425" w:type="dxa"/>
          </w:tcPr>
          <w:p w:rsidR="00D33D61" w:rsidRDefault="00D33D61" w:rsidP="00D33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D33D61" w:rsidRDefault="00D33D61" w:rsidP="00D33D61">
            <w:r>
              <w:t>n</w:t>
            </w:r>
            <w:r>
              <w:rPr>
                <w:rFonts w:hint="eastAsia"/>
              </w:rPr>
              <w:t>ame=</w:t>
            </w:r>
            <w:r>
              <w:t>ab password=12345</w:t>
            </w:r>
            <w:bookmarkStart w:id="6" w:name="_GoBack"/>
            <w:bookmarkEnd w:id="6"/>
          </w:p>
        </w:tc>
        <w:tc>
          <w:tcPr>
            <w:tcW w:w="1134" w:type="dxa"/>
          </w:tcPr>
          <w:p w:rsidR="00D33D61" w:rsidRPr="004572FE" w:rsidRDefault="00D33D61" w:rsidP="00D33D61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name长度错误</w:t>
            </w:r>
          </w:p>
        </w:tc>
        <w:tc>
          <w:tcPr>
            <w:tcW w:w="1558" w:type="dxa"/>
          </w:tcPr>
          <w:p w:rsidR="00D33D61" w:rsidRPr="004572FE" w:rsidRDefault="00D33D61" w:rsidP="00D33D61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{"code":5,"msg":"账号长度必须介于3-16,只能使用大小写字母,下划线和数字."}</w:t>
            </w:r>
          </w:p>
          <w:p w:rsidR="00D33D61" w:rsidRPr="004572FE" w:rsidRDefault="00D33D61" w:rsidP="00D33D61">
            <w:pPr>
              <w:rPr>
                <w:sz w:val="13"/>
                <w:szCs w:val="13"/>
              </w:rPr>
            </w:pPr>
          </w:p>
        </w:tc>
      </w:tr>
      <w:tr w:rsidR="00D33D61" w:rsidTr="004572FE">
        <w:tc>
          <w:tcPr>
            <w:tcW w:w="835" w:type="dxa"/>
            <w:vMerge/>
          </w:tcPr>
          <w:p w:rsidR="00D33D61" w:rsidRDefault="00D33D61" w:rsidP="00D33D61"/>
        </w:tc>
        <w:tc>
          <w:tcPr>
            <w:tcW w:w="2693" w:type="dxa"/>
            <w:vMerge/>
          </w:tcPr>
          <w:p w:rsidR="00D33D61" w:rsidRDefault="00D33D61" w:rsidP="00D33D61"/>
        </w:tc>
        <w:tc>
          <w:tcPr>
            <w:tcW w:w="425" w:type="dxa"/>
          </w:tcPr>
          <w:p w:rsidR="00D33D61" w:rsidRDefault="00D33D61" w:rsidP="00D33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D33D61" w:rsidRDefault="00D33D61" w:rsidP="00D33D61">
            <w:r>
              <w:t>name=17</w:t>
            </w:r>
            <w:r>
              <w:rPr>
                <w:rFonts w:hint="eastAsia"/>
              </w:rPr>
              <w:t>个随机</w:t>
            </w:r>
            <w:r>
              <w:t>字符 password=17</w:t>
            </w:r>
            <w:r>
              <w:rPr>
                <w:rFonts w:hint="eastAsia"/>
              </w:rPr>
              <w:t>个随机</w:t>
            </w:r>
            <w:r>
              <w:t>字符</w:t>
            </w:r>
          </w:p>
        </w:tc>
        <w:tc>
          <w:tcPr>
            <w:tcW w:w="1134" w:type="dxa"/>
          </w:tcPr>
          <w:p w:rsidR="00D33D61" w:rsidRPr="004572FE" w:rsidRDefault="00D33D61" w:rsidP="00D33D61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name长度错误</w:t>
            </w:r>
          </w:p>
        </w:tc>
        <w:tc>
          <w:tcPr>
            <w:tcW w:w="1558" w:type="dxa"/>
          </w:tcPr>
          <w:p w:rsidR="00D33D61" w:rsidRPr="004572FE" w:rsidRDefault="00D33D61" w:rsidP="00D33D61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{"code":5,"msg":"账号长度必须介于3-16,只能使用大小写字母,下划线和数字."}</w:t>
            </w:r>
          </w:p>
          <w:p w:rsidR="00D33D61" w:rsidRPr="004572FE" w:rsidRDefault="00D33D61" w:rsidP="00D33D61">
            <w:pPr>
              <w:rPr>
                <w:sz w:val="13"/>
                <w:szCs w:val="13"/>
              </w:rPr>
            </w:pPr>
          </w:p>
        </w:tc>
      </w:tr>
      <w:tr w:rsidR="00D33D61" w:rsidTr="004572FE">
        <w:tc>
          <w:tcPr>
            <w:tcW w:w="835" w:type="dxa"/>
            <w:vMerge/>
          </w:tcPr>
          <w:p w:rsidR="00D33D61" w:rsidRDefault="00D33D61" w:rsidP="00D33D61"/>
        </w:tc>
        <w:tc>
          <w:tcPr>
            <w:tcW w:w="2693" w:type="dxa"/>
            <w:vMerge/>
          </w:tcPr>
          <w:p w:rsidR="00D33D61" w:rsidRDefault="00D33D61" w:rsidP="00D33D61"/>
        </w:tc>
        <w:tc>
          <w:tcPr>
            <w:tcW w:w="425" w:type="dxa"/>
          </w:tcPr>
          <w:p w:rsidR="00D33D61" w:rsidRDefault="00D33D61" w:rsidP="00D33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D33D61" w:rsidRDefault="00D33D61" w:rsidP="00D33D61">
            <w:r>
              <w:t>name=a12345 password=17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  <w:tc>
          <w:tcPr>
            <w:tcW w:w="1134" w:type="dxa"/>
          </w:tcPr>
          <w:p w:rsidR="00D33D61" w:rsidRPr="004572FE" w:rsidRDefault="00D33D61" w:rsidP="00D33D61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password长度错误</w:t>
            </w:r>
          </w:p>
        </w:tc>
        <w:tc>
          <w:tcPr>
            <w:tcW w:w="1558" w:type="dxa"/>
          </w:tcPr>
          <w:p w:rsidR="00D33D61" w:rsidRPr="004572FE" w:rsidRDefault="00D33D61" w:rsidP="00D33D61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{"code":6,"msg":"密码长度必须介于6-16,只能使用大小写字母,下划线和数字."}</w:t>
            </w:r>
          </w:p>
          <w:p w:rsidR="00D33D61" w:rsidRPr="004572FE" w:rsidRDefault="00D33D61" w:rsidP="00D33D61">
            <w:pPr>
              <w:rPr>
                <w:sz w:val="13"/>
                <w:szCs w:val="13"/>
              </w:rPr>
            </w:pPr>
          </w:p>
        </w:tc>
      </w:tr>
      <w:tr w:rsidR="00D33D61" w:rsidTr="004572FE">
        <w:tc>
          <w:tcPr>
            <w:tcW w:w="835" w:type="dxa"/>
            <w:vMerge/>
          </w:tcPr>
          <w:p w:rsidR="00D33D61" w:rsidRDefault="00D33D61" w:rsidP="00D33D61"/>
        </w:tc>
        <w:tc>
          <w:tcPr>
            <w:tcW w:w="2693" w:type="dxa"/>
            <w:vMerge/>
          </w:tcPr>
          <w:p w:rsidR="00D33D61" w:rsidRDefault="00D33D61" w:rsidP="00D33D61"/>
        </w:tc>
        <w:tc>
          <w:tcPr>
            <w:tcW w:w="425" w:type="dxa"/>
          </w:tcPr>
          <w:p w:rsidR="00D33D61" w:rsidRDefault="00D33D61" w:rsidP="00D33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D33D61" w:rsidRDefault="00D33D61" w:rsidP="00D33D61">
            <w:r>
              <w:rPr>
                <w:rFonts w:hint="eastAsia"/>
              </w:rPr>
              <w:t>name=</w:t>
            </w:r>
            <w:r w:rsidR="002C7EB3">
              <w:t>xzhcaoo</w:t>
            </w:r>
            <w:r>
              <w:t xml:space="preserve"> password=70862045</w:t>
            </w:r>
          </w:p>
          <w:p w:rsidR="00D33D61" w:rsidRDefault="00D33D61" w:rsidP="002C7EB3">
            <w:r>
              <w:rPr>
                <w:rFonts w:hint="eastAsia"/>
              </w:rPr>
              <w:t>假设</w:t>
            </w:r>
            <w:r w:rsidR="002C7EB3">
              <w:rPr>
                <w:rFonts w:hint="eastAsia"/>
              </w:rPr>
              <w:t>这个</w:t>
            </w:r>
            <w:r w:rsidR="002C7EB3">
              <w:t>账号还不存在</w:t>
            </w:r>
          </w:p>
        </w:tc>
        <w:tc>
          <w:tcPr>
            <w:tcW w:w="1134" w:type="dxa"/>
          </w:tcPr>
          <w:p w:rsidR="00D33D61" w:rsidRPr="004572FE" w:rsidRDefault="00D33D61" w:rsidP="002C7EB3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="00F80290" w:rsidRPr="004572FE">
              <w:rPr>
                <w:rFonts w:hint="eastAsia"/>
                <w:sz w:val="13"/>
                <w:szCs w:val="13"/>
              </w:rPr>
              <w:t>注册</w:t>
            </w:r>
            <w:r w:rsidR="00F80290" w:rsidRPr="004572FE">
              <w:rPr>
                <w:sz w:val="13"/>
                <w:szCs w:val="13"/>
              </w:rPr>
              <w:t>成功</w:t>
            </w:r>
            <w:r w:rsidRPr="004572FE">
              <w:rPr>
                <w:sz w:val="13"/>
                <w:szCs w:val="13"/>
              </w:rPr>
              <w:t>功</w:t>
            </w:r>
            <w:r w:rsidRPr="004572FE">
              <w:rPr>
                <w:rFonts w:hint="eastAsia"/>
                <w:sz w:val="13"/>
                <w:szCs w:val="13"/>
              </w:rPr>
              <w:t>,</w:t>
            </w:r>
            <w:r w:rsidRPr="004572FE">
              <w:rPr>
                <w:sz w:val="13"/>
                <w:szCs w:val="13"/>
              </w:rPr>
              <w:t>result为用户的信息</w:t>
            </w:r>
          </w:p>
        </w:tc>
        <w:tc>
          <w:tcPr>
            <w:tcW w:w="1558" w:type="dxa"/>
          </w:tcPr>
          <w:p w:rsidR="00D33D61" w:rsidRPr="004572FE" w:rsidRDefault="00D33D61" w:rsidP="00D33D61">
            <w:pPr>
              <w:pStyle w:val="HTML"/>
              <w:rPr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{"code":0,"result":{"_id":1,"name":"xzchaoo"},"msg":"成功"}</w:t>
            </w:r>
          </w:p>
        </w:tc>
      </w:tr>
      <w:tr w:rsidR="00D33D61" w:rsidTr="004572FE">
        <w:tc>
          <w:tcPr>
            <w:tcW w:w="835" w:type="dxa"/>
            <w:vMerge/>
          </w:tcPr>
          <w:p w:rsidR="00D33D61" w:rsidRDefault="00D33D61" w:rsidP="00D33D61"/>
        </w:tc>
        <w:tc>
          <w:tcPr>
            <w:tcW w:w="2693" w:type="dxa"/>
            <w:vMerge/>
          </w:tcPr>
          <w:p w:rsidR="00D33D61" w:rsidRDefault="00D33D61" w:rsidP="00D33D61"/>
        </w:tc>
        <w:tc>
          <w:tcPr>
            <w:tcW w:w="425" w:type="dxa"/>
          </w:tcPr>
          <w:p w:rsidR="00D33D61" w:rsidRDefault="00D33D61" w:rsidP="00D33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D33D61" w:rsidRDefault="00D33D61" w:rsidP="00D33D61">
            <w:r>
              <w:t>name=a123456 password=70862045</w:t>
            </w:r>
          </w:p>
          <w:p w:rsidR="00D33D61" w:rsidRDefault="00D33D61" w:rsidP="002C7EB3">
            <w:r>
              <w:rPr>
                <w:rFonts w:hint="eastAsia"/>
              </w:rPr>
              <w:t>并假设账号</w:t>
            </w:r>
            <w:r w:rsidR="002C7EB3">
              <w:rPr>
                <w:rFonts w:hint="eastAsia"/>
              </w:rPr>
              <w:t>已</w:t>
            </w:r>
            <w:r>
              <w:t>存在</w:t>
            </w:r>
          </w:p>
        </w:tc>
        <w:tc>
          <w:tcPr>
            <w:tcW w:w="1134" w:type="dxa"/>
          </w:tcPr>
          <w:p w:rsidR="00D33D61" w:rsidRPr="004572FE" w:rsidRDefault="00CB756D" w:rsidP="00D33D61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提示用户名</w:t>
            </w:r>
            <w:r w:rsidRPr="004572FE">
              <w:rPr>
                <w:sz w:val="13"/>
                <w:szCs w:val="13"/>
              </w:rPr>
              <w:t>已经存在</w:t>
            </w:r>
          </w:p>
        </w:tc>
        <w:tc>
          <w:tcPr>
            <w:tcW w:w="1558" w:type="dxa"/>
          </w:tcPr>
          <w:p w:rsidR="00D520F5" w:rsidRPr="004572FE" w:rsidRDefault="00D520F5" w:rsidP="00D520F5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{"code":7,"msg":"用户名已经存在."}</w:t>
            </w:r>
          </w:p>
          <w:p w:rsidR="00D33D61" w:rsidRPr="004572FE" w:rsidRDefault="00D33D61" w:rsidP="00D33D61">
            <w:pPr>
              <w:pStyle w:val="HTML"/>
              <w:rPr>
                <w:color w:val="000000"/>
                <w:sz w:val="13"/>
                <w:szCs w:val="13"/>
              </w:rPr>
            </w:pPr>
          </w:p>
        </w:tc>
      </w:tr>
      <w:tr w:rsidR="00D33D61" w:rsidTr="004572FE">
        <w:tc>
          <w:tcPr>
            <w:tcW w:w="835" w:type="dxa"/>
            <w:vMerge/>
          </w:tcPr>
          <w:p w:rsidR="00D33D61" w:rsidRDefault="00D33D61" w:rsidP="00D33D61"/>
        </w:tc>
        <w:tc>
          <w:tcPr>
            <w:tcW w:w="2693" w:type="dxa"/>
            <w:vMerge/>
          </w:tcPr>
          <w:p w:rsidR="00D33D61" w:rsidRDefault="00D33D61" w:rsidP="00D33D61"/>
        </w:tc>
        <w:tc>
          <w:tcPr>
            <w:tcW w:w="425" w:type="dxa"/>
          </w:tcPr>
          <w:p w:rsidR="00D33D61" w:rsidRDefault="00960E23" w:rsidP="00D33D61">
            <w:r>
              <w:t>7</w:t>
            </w:r>
          </w:p>
        </w:tc>
        <w:tc>
          <w:tcPr>
            <w:tcW w:w="1985" w:type="dxa"/>
          </w:tcPr>
          <w:p w:rsidR="00D33D61" w:rsidRDefault="00D33D61" w:rsidP="00960E23">
            <w:r>
              <w:rPr>
                <w:rFonts w:hint="eastAsia"/>
              </w:rPr>
              <w:t>在已经</w:t>
            </w:r>
            <w:r>
              <w:t>登陆的情况下进行</w:t>
            </w:r>
            <w:r w:rsidR="00960E23">
              <w:rPr>
                <w:rFonts w:hint="eastAsia"/>
              </w:rPr>
              <w:t>注册</w:t>
            </w:r>
            <w:r w:rsidR="00A0478D">
              <w:rPr>
                <w:rFonts w:hint="eastAsia"/>
              </w:rPr>
              <w:t>,</w:t>
            </w:r>
            <w:r>
              <w:rPr>
                <w:rFonts w:hint="eastAsia"/>
              </w:rPr>
              <w:t>无论</w:t>
            </w:r>
            <w:r>
              <w:t>输入如何</w:t>
            </w:r>
          </w:p>
        </w:tc>
        <w:tc>
          <w:tcPr>
            <w:tcW w:w="1134" w:type="dxa"/>
          </w:tcPr>
          <w:p w:rsidR="00D33D61" w:rsidRPr="004572FE" w:rsidRDefault="00D33D61" w:rsidP="00A0478D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已经登陆</w:t>
            </w:r>
            <w:r w:rsidRPr="004572FE">
              <w:rPr>
                <w:rFonts w:hint="eastAsia"/>
                <w:sz w:val="13"/>
                <w:szCs w:val="13"/>
              </w:rPr>
              <w:t>,无法</w:t>
            </w:r>
            <w:r w:rsidRPr="004572FE">
              <w:rPr>
                <w:sz w:val="13"/>
                <w:szCs w:val="13"/>
              </w:rPr>
              <w:t>再进行</w:t>
            </w:r>
            <w:r w:rsidR="00A0478D" w:rsidRPr="004572FE">
              <w:rPr>
                <w:rFonts w:hint="eastAsia"/>
                <w:sz w:val="13"/>
                <w:szCs w:val="13"/>
              </w:rPr>
              <w:t>注册</w:t>
            </w:r>
            <w:r w:rsidRPr="004572FE">
              <w:rPr>
                <w:sz w:val="13"/>
                <w:szCs w:val="13"/>
              </w:rPr>
              <w:t>操作</w:t>
            </w:r>
            <w:r w:rsidRPr="004572FE">
              <w:rPr>
                <w:rFonts w:hint="eastAsia"/>
                <w:sz w:val="13"/>
                <w:szCs w:val="13"/>
              </w:rPr>
              <w:t>.</w:t>
            </w:r>
          </w:p>
        </w:tc>
        <w:tc>
          <w:tcPr>
            <w:tcW w:w="1558" w:type="dxa"/>
          </w:tcPr>
          <w:p w:rsidR="00C262FD" w:rsidRPr="004572FE" w:rsidRDefault="00C262FD" w:rsidP="00C262FD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{"code":4,"result":{"_id":1,"name":"xzchaoo"},"msg":"您已经登陆了"}</w:t>
            </w:r>
          </w:p>
          <w:p w:rsidR="00D33D61" w:rsidRPr="004572FE" w:rsidRDefault="00D33D61" w:rsidP="00D33D61">
            <w:pPr>
              <w:rPr>
                <w:sz w:val="13"/>
                <w:szCs w:val="13"/>
              </w:rPr>
            </w:pPr>
          </w:p>
        </w:tc>
      </w:tr>
      <w:tr w:rsidR="00D33D61" w:rsidTr="004572FE">
        <w:tc>
          <w:tcPr>
            <w:tcW w:w="835" w:type="dxa"/>
            <w:vMerge/>
          </w:tcPr>
          <w:p w:rsidR="00D33D61" w:rsidRDefault="00D33D61" w:rsidP="00D33D61"/>
        </w:tc>
        <w:tc>
          <w:tcPr>
            <w:tcW w:w="2693" w:type="dxa"/>
            <w:vMerge/>
          </w:tcPr>
          <w:p w:rsidR="00D33D61" w:rsidRDefault="00D33D61" w:rsidP="00D33D61"/>
        </w:tc>
        <w:tc>
          <w:tcPr>
            <w:tcW w:w="425" w:type="dxa"/>
          </w:tcPr>
          <w:p w:rsidR="00D33D61" w:rsidRDefault="008E485D" w:rsidP="00D33D61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D33D61" w:rsidRDefault="00D33D61" w:rsidP="00D33D61">
            <w:r>
              <w:rPr>
                <w:rFonts w:hint="eastAsia"/>
              </w:rPr>
              <w:t>账号</w:t>
            </w:r>
            <w:r>
              <w:t>和密码</w:t>
            </w:r>
            <w:r>
              <w:rPr>
                <w:rFonts w:hint="eastAsia"/>
              </w:rPr>
              <w:t>在</w:t>
            </w:r>
            <w:r>
              <w:t>满足长度要求的条件下包含有非法字符</w:t>
            </w:r>
          </w:p>
        </w:tc>
        <w:tc>
          <w:tcPr>
            <w:tcW w:w="1134" w:type="dxa"/>
          </w:tcPr>
          <w:p w:rsidR="00D33D61" w:rsidRPr="004572FE" w:rsidRDefault="00D33D61" w:rsidP="00D33D61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提示账号</w:t>
            </w:r>
            <w:r w:rsidRPr="004572FE">
              <w:rPr>
                <w:sz w:val="13"/>
                <w:szCs w:val="13"/>
              </w:rPr>
              <w:t>或密码</w:t>
            </w:r>
            <w:r w:rsidRPr="004572FE">
              <w:rPr>
                <w:rFonts w:hint="eastAsia"/>
                <w:sz w:val="13"/>
                <w:szCs w:val="13"/>
              </w:rPr>
              <w:t>含有</w:t>
            </w:r>
            <w:r w:rsidRPr="004572FE">
              <w:rPr>
                <w:sz w:val="13"/>
                <w:szCs w:val="13"/>
              </w:rPr>
              <w:t>非法字符</w:t>
            </w:r>
          </w:p>
        </w:tc>
        <w:tc>
          <w:tcPr>
            <w:tcW w:w="1558" w:type="dxa"/>
          </w:tcPr>
          <w:p w:rsidR="00D33D61" w:rsidRPr="004572FE" w:rsidRDefault="00D33D61" w:rsidP="00D33D61">
            <w:pPr>
              <w:pStyle w:val="HTML"/>
              <w:rPr>
                <w:color w:val="000000"/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{"code":6,"msg":"密码长度必须介于6-16,只能使用大小写字母,下划线和数字."}</w:t>
            </w:r>
          </w:p>
          <w:p w:rsidR="00D33D61" w:rsidRPr="004572FE" w:rsidRDefault="00D33D61" w:rsidP="00D33D61">
            <w:pPr>
              <w:rPr>
                <w:sz w:val="13"/>
                <w:szCs w:val="13"/>
              </w:rPr>
            </w:pPr>
          </w:p>
        </w:tc>
      </w:tr>
      <w:tr w:rsidR="00575488" w:rsidTr="004572FE">
        <w:tc>
          <w:tcPr>
            <w:tcW w:w="835" w:type="dxa"/>
            <w:vMerge w:val="restart"/>
          </w:tcPr>
          <w:p w:rsidR="00575488" w:rsidRDefault="00575488" w:rsidP="00701B67">
            <w:r>
              <w:rPr>
                <w:rFonts w:hint="eastAsia"/>
              </w:rPr>
              <w:t>注销</w:t>
            </w:r>
          </w:p>
        </w:tc>
        <w:tc>
          <w:tcPr>
            <w:tcW w:w="2693" w:type="dxa"/>
            <w:vMerge w:val="restart"/>
          </w:tcPr>
          <w:p w:rsidR="00575488" w:rsidRDefault="00575488" w:rsidP="00701B67">
            <w:r>
              <w:rPr>
                <w:rFonts w:hint="eastAsia"/>
              </w:rPr>
              <w:t>网</w:t>
            </w:r>
            <w:r>
              <w:t>指定地址发get请求即可</w:t>
            </w:r>
            <w:r>
              <w:rPr>
                <w:rFonts w:hint="eastAsia"/>
              </w:rPr>
              <w:t>,不</w:t>
            </w:r>
            <w:r>
              <w:t>需要任何参数</w:t>
            </w:r>
          </w:p>
        </w:tc>
        <w:tc>
          <w:tcPr>
            <w:tcW w:w="425" w:type="dxa"/>
          </w:tcPr>
          <w:p w:rsidR="00575488" w:rsidRDefault="00575488" w:rsidP="00701B6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575488" w:rsidRDefault="00575488" w:rsidP="00701B67">
            <w:r>
              <w:rPr>
                <w:rFonts w:hint="eastAsia"/>
              </w:rPr>
              <w:t>在</w:t>
            </w:r>
            <w:r>
              <w:t>未登录的情况下进行注销</w:t>
            </w:r>
          </w:p>
        </w:tc>
        <w:tc>
          <w:tcPr>
            <w:tcW w:w="1134" w:type="dxa"/>
          </w:tcPr>
          <w:p w:rsidR="00575488" w:rsidRPr="004572FE" w:rsidRDefault="00575488" w:rsidP="00701B67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提示未登录</w:t>
            </w:r>
          </w:p>
        </w:tc>
        <w:tc>
          <w:tcPr>
            <w:tcW w:w="1558" w:type="dxa"/>
          </w:tcPr>
          <w:p w:rsidR="00575488" w:rsidRPr="004572FE" w:rsidRDefault="009259FC" w:rsidP="00701B67">
            <w:pPr>
              <w:rPr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{"code":8,"msg":"您还没有登陆呢."}</w:t>
            </w:r>
          </w:p>
        </w:tc>
      </w:tr>
      <w:tr w:rsidR="00575488" w:rsidTr="004572FE">
        <w:tc>
          <w:tcPr>
            <w:tcW w:w="835" w:type="dxa"/>
            <w:vMerge/>
          </w:tcPr>
          <w:p w:rsidR="00575488" w:rsidRDefault="00575488" w:rsidP="00701B67"/>
        </w:tc>
        <w:tc>
          <w:tcPr>
            <w:tcW w:w="2693" w:type="dxa"/>
            <w:vMerge/>
          </w:tcPr>
          <w:p w:rsidR="00575488" w:rsidRDefault="00575488" w:rsidP="00701B67"/>
        </w:tc>
        <w:tc>
          <w:tcPr>
            <w:tcW w:w="425" w:type="dxa"/>
          </w:tcPr>
          <w:p w:rsidR="00575488" w:rsidRDefault="00575488" w:rsidP="00701B6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575488" w:rsidRDefault="009259FC" w:rsidP="002038FF">
            <w:r>
              <w:rPr>
                <w:rFonts w:hint="eastAsia"/>
              </w:rPr>
              <w:t>在</w:t>
            </w:r>
            <w:r>
              <w:t>已登陆的情况下进行注销</w:t>
            </w:r>
          </w:p>
        </w:tc>
        <w:tc>
          <w:tcPr>
            <w:tcW w:w="1134" w:type="dxa"/>
          </w:tcPr>
          <w:p w:rsidR="00575488" w:rsidRPr="004572FE" w:rsidRDefault="009259FC" w:rsidP="00701B67">
            <w:pPr>
              <w:rPr>
                <w:sz w:val="13"/>
                <w:szCs w:val="13"/>
              </w:rPr>
            </w:pPr>
            <w:r w:rsidRPr="004572FE">
              <w:rPr>
                <w:rFonts w:hint="eastAsia"/>
                <w:sz w:val="13"/>
                <w:szCs w:val="13"/>
              </w:rPr>
              <w:t>提示</w:t>
            </w:r>
            <w:r w:rsidRPr="004572FE">
              <w:rPr>
                <w:sz w:val="13"/>
                <w:szCs w:val="13"/>
              </w:rPr>
              <w:t>成功</w:t>
            </w:r>
          </w:p>
        </w:tc>
        <w:tc>
          <w:tcPr>
            <w:tcW w:w="1558" w:type="dxa"/>
          </w:tcPr>
          <w:p w:rsidR="00575488" w:rsidRPr="004572FE" w:rsidRDefault="009259FC" w:rsidP="00701B67">
            <w:pPr>
              <w:rPr>
                <w:sz w:val="13"/>
                <w:szCs w:val="13"/>
              </w:rPr>
            </w:pPr>
            <w:r w:rsidRPr="004572FE">
              <w:rPr>
                <w:color w:val="000000"/>
                <w:sz w:val="13"/>
                <w:szCs w:val="13"/>
              </w:rPr>
              <w:t>{"code":0,"msg":"成功"}</w:t>
            </w:r>
          </w:p>
        </w:tc>
      </w:tr>
    </w:tbl>
    <w:p w:rsidR="00701B67" w:rsidRPr="00701B67" w:rsidRDefault="00701B67" w:rsidP="00701B67">
      <w:pPr>
        <w:ind w:left="720"/>
      </w:pPr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4B0E53" w:rsidRDefault="00AE57B3" w:rsidP="00AE57B3">
      <w:pPr>
        <w:ind w:left="720"/>
      </w:pPr>
      <w:r>
        <w:rPr>
          <w:rFonts w:hint="eastAsia"/>
        </w:rPr>
        <w:t>项目</w:t>
      </w:r>
      <w:r>
        <w:t>开发者许志超</w:t>
      </w:r>
      <w:r>
        <w:rPr>
          <w:rFonts w:hint="eastAsia"/>
        </w:rPr>
        <w:t>于</w:t>
      </w:r>
      <w:r w:rsidR="00D9264F">
        <w:rPr>
          <w:rFonts w:hint="eastAsia"/>
        </w:rPr>
        <w:t>2015年7月15日</w:t>
      </w:r>
      <w:r>
        <w:rPr>
          <w:rFonts w:hint="eastAsia"/>
        </w:rPr>
        <w:t>在3108机房使用</w:t>
      </w:r>
      <w:r>
        <w:t>单元测试</w:t>
      </w:r>
      <w:r w:rsidR="00B2369D">
        <w:rPr>
          <w:rFonts w:hint="eastAsia"/>
        </w:rPr>
        <w:t>和</w:t>
      </w:r>
      <w:r w:rsidR="00B2369D">
        <w:t>手动测试</w:t>
      </w:r>
      <w:r>
        <w:t>的方式测试服务端的登陆</w:t>
      </w:r>
      <w:r>
        <w:rPr>
          <w:rFonts w:hint="eastAsia"/>
        </w:rPr>
        <w:t>,注册</w:t>
      </w:r>
      <w:r>
        <w:t>注销功能</w:t>
      </w:r>
      <w:r>
        <w:rPr>
          <w:rFonts w:hint="eastAsia"/>
        </w:rPr>
        <w:t>;使用</w:t>
      </w:r>
      <w:r>
        <w:t>手动测试的方式测试app在手机或模拟器上的登录</w:t>
      </w:r>
      <w:r>
        <w:rPr>
          <w:rFonts w:hint="eastAsia"/>
        </w:rPr>
        <w:t>,注册,</w:t>
      </w:r>
      <w:r>
        <w:t>注销功能</w:t>
      </w:r>
      <w:r>
        <w:rPr>
          <w:rFonts w:hint="eastAsia"/>
        </w:rPr>
        <w:t>.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AE57B3" w:rsidRDefault="00AE57B3" w:rsidP="00AE57B3">
      <w:pPr>
        <w:ind w:left="720"/>
      </w:pPr>
      <w:r>
        <w:rPr>
          <w:rFonts w:hint="eastAsia"/>
        </w:rPr>
        <w:t>Windows7</w:t>
      </w:r>
      <w:r>
        <w:t>,</w:t>
      </w:r>
      <w:r>
        <w:rPr>
          <w:rFonts w:hint="eastAsia"/>
        </w:rPr>
        <w:t xml:space="preserve"> Eclipse</w:t>
      </w:r>
      <w:r>
        <w:t>, JUnit</w:t>
      </w:r>
    </w:p>
    <w:p w:rsidR="003E041B" w:rsidRPr="00AE57B3" w:rsidRDefault="003E041B" w:rsidP="00AE57B3">
      <w:pPr>
        <w:ind w:left="720"/>
      </w:pPr>
      <w:r>
        <w:rPr>
          <w:rFonts w:hint="eastAsia"/>
        </w:rPr>
        <w:t>要</w:t>
      </w:r>
      <w:r>
        <w:t>求</w:t>
      </w:r>
      <w:r>
        <w:rPr>
          <w:rFonts w:hint="eastAsia"/>
        </w:rPr>
        <w:t>测试</w:t>
      </w:r>
      <w:r>
        <w:t>的时候机器</w:t>
      </w:r>
      <w:r>
        <w:rPr>
          <w:rFonts w:hint="eastAsia"/>
        </w:rPr>
        <w:t>(主机</w:t>
      </w:r>
      <w:r>
        <w:t>和手机或模拟器</w:t>
      </w:r>
      <w:r>
        <w:rPr>
          <w:rFonts w:hint="eastAsia"/>
        </w:rPr>
        <w:t>)能够</w:t>
      </w:r>
      <w:r>
        <w:t>连接上服务端</w:t>
      </w:r>
      <w:r w:rsidR="00275C84">
        <w:rPr>
          <w:rFonts w:hint="eastAsia"/>
        </w:rPr>
        <w:t>.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9"/>
    </w:p>
    <w:p w:rsidR="007F35AF" w:rsidRPr="004B1E36" w:rsidRDefault="005E7E40" w:rsidP="004B1E36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275C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登陆</w:t>
            </w:r>
          </w:p>
        </w:tc>
        <w:tc>
          <w:tcPr>
            <w:tcW w:w="979" w:type="dxa"/>
          </w:tcPr>
          <w:p w:rsidR="00955DC2" w:rsidRPr="00BF11EB" w:rsidRDefault="009D6C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384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384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384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384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384CD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955DC2" w:rsidRPr="00BF11EB" w:rsidRDefault="009D6C6D" w:rsidP="00FA36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955DC2" w:rsidRPr="00BF11EB" w:rsidRDefault="00FA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A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A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384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FA36A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注销</w:t>
            </w:r>
          </w:p>
        </w:tc>
        <w:tc>
          <w:tcPr>
            <w:tcW w:w="979" w:type="dxa"/>
          </w:tcPr>
          <w:p w:rsidR="00955DC2" w:rsidRPr="00BF11EB" w:rsidRDefault="00FA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FA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A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A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A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E251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19</w:t>
            </w:r>
          </w:p>
        </w:tc>
        <w:tc>
          <w:tcPr>
            <w:tcW w:w="1116" w:type="dxa"/>
          </w:tcPr>
          <w:p w:rsidR="00955DC2" w:rsidRPr="00BF11EB" w:rsidRDefault="00927E7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27E7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27E7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27E7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2D0E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D0E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5747A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82489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2D0E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203AD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03AD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82489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B90DCB" w:rsidRPr="007F35AF" w:rsidRDefault="0082489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B90DCB" w:rsidRPr="007F35AF" w:rsidRDefault="00203AD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A25C0D" w:rsidRPr="000B2529" w:rsidRDefault="00A25C0D" w:rsidP="0051395D">
      <w:pPr>
        <w:spacing w:after="1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4"/>
        <w:gridCol w:w="1134"/>
        <w:gridCol w:w="1418"/>
        <w:gridCol w:w="4408"/>
        <w:gridCol w:w="978"/>
      </w:tblGrid>
      <w:tr w:rsidR="009C7261" w:rsidRPr="00790B3E" w:rsidTr="00E96BB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E96BB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043D6E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043D6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043D6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043D6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登陆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043D6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没有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实现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网络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状态检查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043D6E" w:rsidRDefault="00043D6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没有</w:t>
            </w:r>
            <w:r>
              <w:rPr>
                <w:rFonts w:ascii="Times New Roman"/>
                <w:color w:val="000000"/>
                <w:sz w:val="21"/>
                <w:szCs w:val="21"/>
              </w:rPr>
              <w:t>实现网络状态的检查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总</w:t>
            </w:r>
            <w:r>
              <w:rPr>
                <w:rFonts w:ascii="Times New Roman"/>
                <w:color w:val="000000"/>
                <w:sz w:val="21"/>
                <w:szCs w:val="21"/>
              </w:rPr>
              <w:t>是假设可以连接到服务器端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应该</w:t>
            </w:r>
            <w:r>
              <w:rPr>
                <w:rFonts w:ascii="Times New Roman"/>
                <w:color w:val="000000"/>
                <w:sz w:val="21"/>
                <w:szCs w:val="21"/>
              </w:rPr>
              <w:t>进行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网络</w:t>
            </w:r>
            <w:r>
              <w:rPr>
                <w:rFonts w:ascii="Times New Roman"/>
                <w:color w:val="000000"/>
                <w:sz w:val="21"/>
                <w:szCs w:val="21"/>
              </w:rPr>
              <w:t>连通性的测试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.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043D6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</w:t>
            </w:r>
          </w:p>
        </w:tc>
      </w:tr>
      <w:tr w:rsidR="009C7261" w:rsidRPr="00790B3E" w:rsidTr="00E96BB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E96BB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8C7D5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8C7D5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8C7D5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Ionic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框架性能不佳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8C7D52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Ionic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框架性能不佳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手机上测试的时候有些卡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79368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E96BBC" w:rsidRDefault="00EC77DE" w:rsidP="00EC77DE">
      <w:pPr>
        <w:pStyle w:val="a9"/>
        <w:ind w:firstLine="720"/>
      </w:pPr>
      <w:r>
        <w:rPr>
          <w:rFonts w:hint="eastAsia"/>
        </w:rPr>
        <w:t>本次</w:t>
      </w:r>
      <w:r>
        <w:t>测试服务端采用的是单元测试和手动测试</w:t>
      </w:r>
      <w:r>
        <w:rPr>
          <w:rFonts w:hint="eastAsia"/>
        </w:rPr>
        <w:t>,由于</w:t>
      </w:r>
      <w:r>
        <w:t>使用单元测试可以直接对Action</w:t>
      </w:r>
      <w:r>
        <w:rPr>
          <w:rFonts w:hint="eastAsia"/>
        </w:rPr>
        <w:t>类</w:t>
      </w:r>
      <w:r>
        <w:t>进行测试</w:t>
      </w:r>
      <w:r>
        <w:rPr>
          <w:rFonts w:hint="eastAsia"/>
        </w:rPr>
        <w:t>,因此</w:t>
      </w:r>
      <w:r>
        <w:t>相当的简单</w:t>
      </w:r>
      <w:r>
        <w:rPr>
          <w:rFonts w:hint="eastAsia"/>
        </w:rPr>
        <w:t>,虽然</w:t>
      </w:r>
      <w:r>
        <w:t>过程有些繁杂</w:t>
      </w:r>
      <w:r>
        <w:rPr>
          <w:rFonts w:hint="eastAsia"/>
        </w:rPr>
        <w:t>,比如</w:t>
      </w:r>
      <w:r>
        <w:t>需要设置很多的变量</w:t>
      </w:r>
      <w:r>
        <w:rPr>
          <w:rFonts w:hint="eastAsia"/>
        </w:rPr>
        <w:t>;手动</w:t>
      </w:r>
      <w:r>
        <w:t>测试就是直接在浏览器的地址栏里</w:t>
      </w:r>
      <w:r>
        <w:rPr>
          <w:rFonts w:hint="eastAsia"/>
        </w:rPr>
        <w:t>拼凑</w:t>
      </w:r>
      <w:r>
        <w:t>url地址然后看输出结果</w:t>
      </w:r>
      <w:r>
        <w:rPr>
          <w:rFonts w:hint="eastAsia"/>
        </w:rPr>
        <w:t>,由于</w:t>
      </w:r>
      <w:r>
        <w:t>现在的测试</w:t>
      </w:r>
      <w:r>
        <w:rPr>
          <w:rFonts w:hint="eastAsia"/>
        </w:rPr>
        <w:t>用例</w:t>
      </w:r>
      <w:r>
        <w:t>还不多</w:t>
      </w:r>
      <w:r>
        <w:rPr>
          <w:rFonts w:hint="eastAsia"/>
        </w:rPr>
        <w:t>而且输出</w:t>
      </w:r>
      <w:r>
        <w:t>的结果页不多</w:t>
      </w:r>
      <w:r>
        <w:rPr>
          <w:rFonts w:hint="eastAsia"/>
        </w:rPr>
        <w:t>,因此这个</w:t>
      </w:r>
      <w:r>
        <w:t>方法还可以接受</w:t>
      </w:r>
      <w:r>
        <w:rPr>
          <w:rFonts w:hint="eastAsia"/>
        </w:rPr>
        <w:t>.</w:t>
      </w:r>
    </w:p>
    <w:p w:rsidR="00EC77DE" w:rsidRDefault="006C22AB" w:rsidP="00EC77DE">
      <w:pPr>
        <w:pStyle w:val="a9"/>
        <w:ind w:firstLine="720"/>
      </w:pPr>
      <w:r>
        <w:rPr>
          <w:rFonts w:hint="eastAsia"/>
        </w:rPr>
        <w:t>而</w:t>
      </w:r>
      <w:r>
        <w:t>前端的测试</w:t>
      </w:r>
      <w:r>
        <w:rPr>
          <w:rFonts w:hint="eastAsia"/>
        </w:rPr>
        <w:t>需要</w:t>
      </w:r>
      <w:r>
        <w:t>在手机或模拟器上进行手动测试</w:t>
      </w:r>
      <w:r w:rsidR="00F122E1">
        <w:rPr>
          <w:rFonts w:hint="eastAsia"/>
        </w:rPr>
        <w:t>.由于</w:t>
      </w:r>
      <w:r w:rsidR="00F122E1">
        <w:t>目前测试的功能只有登录,</w:t>
      </w:r>
      <w:r w:rsidR="00F122E1">
        <w:rPr>
          <w:rFonts w:hint="eastAsia"/>
        </w:rPr>
        <w:t>注册</w:t>
      </w:r>
      <w:r w:rsidR="00F122E1">
        <w:t>和注销</w:t>
      </w:r>
      <w:r w:rsidR="00F122E1">
        <w:rPr>
          <w:rFonts w:hint="eastAsia"/>
        </w:rPr>
        <w:t>,还</w:t>
      </w:r>
      <w:r w:rsidR="00F122E1">
        <w:t>算是比较简单</w:t>
      </w:r>
      <w:r w:rsidR="00F122E1">
        <w:rPr>
          <w:rFonts w:hint="eastAsia"/>
        </w:rPr>
        <w:t>,没有</w:t>
      </w:r>
      <w:r w:rsidR="00F122E1">
        <w:t>发现bug.</w:t>
      </w:r>
    </w:p>
    <w:p w:rsidR="00D6140A" w:rsidRPr="00E96BBC" w:rsidRDefault="00D6140A" w:rsidP="00EC77DE">
      <w:pPr>
        <w:pStyle w:val="a9"/>
        <w:ind w:firstLine="720"/>
      </w:pPr>
      <w:r>
        <w:rPr>
          <w:rFonts w:hint="eastAsia"/>
        </w:rPr>
        <w:t>由于</w:t>
      </w:r>
      <w:r>
        <w:t>写的是WebApp,</w:t>
      </w:r>
      <w:r>
        <w:rPr>
          <w:rFonts w:hint="eastAsia"/>
        </w:rPr>
        <w:t>本身</w:t>
      </w:r>
      <w:r>
        <w:t>的性能就</w:t>
      </w:r>
      <w:r>
        <w:rPr>
          <w:rFonts w:hint="eastAsia"/>
        </w:rPr>
        <w:t>受限,再来</w:t>
      </w:r>
      <w:r>
        <w:t>Ionic框架</w:t>
      </w:r>
      <w:r>
        <w:rPr>
          <w:rFonts w:hint="eastAsia"/>
        </w:rPr>
        <w:t>也</w:t>
      </w:r>
      <w:r>
        <w:t>是挺耗CPU</w:t>
      </w:r>
      <w:r>
        <w:rPr>
          <w:rFonts w:hint="eastAsia"/>
        </w:rPr>
        <w:t>的,可能</w:t>
      </w:r>
      <w:r>
        <w:t>需要到官方网站上找找有没有优化性能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,再来</w:t>
      </w:r>
      <w:r>
        <w:t>就是尽量少用</w:t>
      </w:r>
      <w:r>
        <w:rPr>
          <w:rFonts w:hint="eastAsia"/>
        </w:rPr>
        <w:t>一些</w:t>
      </w:r>
      <w:r>
        <w:t>耗费</w:t>
      </w:r>
      <w:r>
        <w:rPr>
          <w:rFonts w:hint="eastAsia"/>
        </w:rPr>
        <w:t>CPU的</w:t>
      </w:r>
      <w:r>
        <w:t>特效</w:t>
      </w:r>
      <w:r>
        <w:rPr>
          <w:rFonts w:hint="eastAsia"/>
        </w:rPr>
        <w:t>.</w:t>
      </w:r>
    </w:p>
    <w:sectPr w:rsidR="00D6140A" w:rsidRPr="00E96BB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904" w:rsidRDefault="007C7904">
      <w:r>
        <w:separator/>
      </w:r>
    </w:p>
  </w:endnote>
  <w:endnote w:type="continuationSeparator" w:id="0">
    <w:p w:rsidR="007C7904" w:rsidRDefault="007C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B33B5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B33B5" w:rsidRPr="003B33B5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904" w:rsidRDefault="007C7904">
      <w:r>
        <w:separator/>
      </w:r>
    </w:p>
  </w:footnote>
  <w:footnote w:type="continuationSeparator" w:id="0">
    <w:p w:rsidR="007C7904" w:rsidRDefault="007C7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6060F3" w:rsidP="006060F3">
          <w:r>
            <w:rPr>
              <w:rFonts w:hint="eastAsia"/>
            </w:rPr>
            <w:t>大学校园消息通</w:t>
          </w:r>
        </w:p>
      </w:tc>
      <w:tc>
        <w:tcPr>
          <w:tcW w:w="3179" w:type="dxa"/>
        </w:tcPr>
        <w:p w:rsidR="00D67C01" w:rsidRDefault="00D67C01" w:rsidP="006060F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1.0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6060F3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060F3">
            <w:rPr>
              <w:rFonts w:ascii="Times New Roman"/>
              <w:noProof/>
            </w:rPr>
            <w:t>15</w:t>
          </w:r>
          <w:r>
            <w:rPr>
              <w:rFonts w:ascii="Times New Roman"/>
              <w:noProof/>
            </w:rPr>
            <w:t>/</w:t>
          </w:r>
          <w:r w:rsidR="006060F3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6060F3">
            <w:rPr>
              <w:rFonts w:ascii="Times New Roman"/>
              <w:noProof/>
            </w:rPr>
            <w:t>2015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6060F3" w:rsidP="00320074">
          <w:pPr>
            <w:rPr>
              <w:rFonts w:ascii="Times New Roman"/>
            </w:rPr>
          </w:pPr>
          <w:r>
            <w:rPr>
              <w:rFonts w:ascii="Times New Roman"/>
            </w:rPr>
            <w:t>1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43D6E"/>
    <w:rsid w:val="00072B96"/>
    <w:rsid w:val="0007478F"/>
    <w:rsid w:val="000879F8"/>
    <w:rsid w:val="00090F4A"/>
    <w:rsid w:val="000B2529"/>
    <w:rsid w:val="000F1651"/>
    <w:rsid w:val="000F2609"/>
    <w:rsid w:val="000F7F79"/>
    <w:rsid w:val="001158D0"/>
    <w:rsid w:val="00131345"/>
    <w:rsid w:val="00143097"/>
    <w:rsid w:val="001502BD"/>
    <w:rsid w:val="00150CCE"/>
    <w:rsid w:val="0016113A"/>
    <w:rsid w:val="00162D65"/>
    <w:rsid w:val="00176EF8"/>
    <w:rsid w:val="00190CF2"/>
    <w:rsid w:val="001B5163"/>
    <w:rsid w:val="001D2B63"/>
    <w:rsid w:val="001F2D91"/>
    <w:rsid w:val="002038FF"/>
    <w:rsid w:val="00203AD6"/>
    <w:rsid w:val="0020674A"/>
    <w:rsid w:val="00267193"/>
    <w:rsid w:val="00275C84"/>
    <w:rsid w:val="002866D0"/>
    <w:rsid w:val="00292D69"/>
    <w:rsid w:val="002C7EB3"/>
    <w:rsid w:val="002D0E0B"/>
    <w:rsid w:val="002E55D0"/>
    <w:rsid w:val="002E71CC"/>
    <w:rsid w:val="0030153D"/>
    <w:rsid w:val="00307DC6"/>
    <w:rsid w:val="00311DD9"/>
    <w:rsid w:val="00320074"/>
    <w:rsid w:val="0035274A"/>
    <w:rsid w:val="00384CDE"/>
    <w:rsid w:val="00395D46"/>
    <w:rsid w:val="003A09BF"/>
    <w:rsid w:val="003B33B5"/>
    <w:rsid w:val="003B567A"/>
    <w:rsid w:val="003B6ADF"/>
    <w:rsid w:val="003E041B"/>
    <w:rsid w:val="003E49ED"/>
    <w:rsid w:val="003E7102"/>
    <w:rsid w:val="003F4A24"/>
    <w:rsid w:val="004222F3"/>
    <w:rsid w:val="004572FE"/>
    <w:rsid w:val="004B0E53"/>
    <w:rsid w:val="004B1E36"/>
    <w:rsid w:val="004D536E"/>
    <w:rsid w:val="00504417"/>
    <w:rsid w:val="0051395D"/>
    <w:rsid w:val="00515669"/>
    <w:rsid w:val="00555086"/>
    <w:rsid w:val="00555136"/>
    <w:rsid w:val="00562AE3"/>
    <w:rsid w:val="00566CCC"/>
    <w:rsid w:val="005747AE"/>
    <w:rsid w:val="00575488"/>
    <w:rsid w:val="005A1043"/>
    <w:rsid w:val="005B38BB"/>
    <w:rsid w:val="005E7E40"/>
    <w:rsid w:val="00603B00"/>
    <w:rsid w:val="006060F3"/>
    <w:rsid w:val="0060630B"/>
    <w:rsid w:val="006104D3"/>
    <w:rsid w:val="006128B3"/>
    <w:rsid w:val="00614542"/>
    <w:rsid w:val="00625BB9"/>
    <w:rsid w:val="00661504"/>
    <w:rsid w:val="00676AB9"/>
    <w:rsid w:val="00691C3B"/>
    <w:rsid w:val="0069283F"/>
    <w:rsid w:val="006A2737"/>
    <w:rsid w:val="006A64AF"/>
    <w:rsid w:val="006B5D54"/>
    <w:rsid w:val="006C22AB"/>
    <w:rsid w:val="006F01C1"/>
    <w:rsid w:val="006F0CF5"/>
    <w:rsid w:val="00701B67"/>
    <w:rsid w:val="00730752"/>
    <w:rsid w:val="00740123"/>
    <w:rsid w:val="00747701"/>
    <w:rsid w:val="00752A83"/>
    <w:rsid w:val="007614BC"/>
    <w:rsid w:val="00775C17"/>
    <w:rsid w:val="00776F13"/>
    <w:rsid w:val="00790B3E"/>
    <w:rsid w:val="0079368C"/>
    <w:rsid w:val="007C7904"/>
    <w:rsid w:val="007F0A31"/>
    <w:rsid w:val="007F35AF"/>
    <w:rsid w:val="00810ACF"/>
    <w:rsid w:val="008136A6"/>
    <w:rsid w:val="00824896"/>
    <w:rsid w:val="008273F3"/>
    <w:rsid w:val="00836E8B"/>
    <w:rsid w:val="00844740"/>
    <w:rsid w:val="0085598B"/>
    <w:rsid w:val="008956AF"/>
    <w:rsid w:val="00897A38"/>
    <w:rsid w:val="008A050A"/>
    <w:rsid w:val="008C7D52"/>
    <w:rsid w:val="008E1AA7"/>
    <w:rsid w:val="008E485D"/>
    <w:rsid w:val="0092046A"/>
    <w:rsid w:val="009259FC"/>
    <w:rsid w:val="00927E7F"/>
    <w:rsid w:val="00955DC2"/>
    <w:rsid w:val="0095686C"/>
    <w:rsid w:val="00960E23"/>
    <w:rsid w:val="00993BDA"/>
    <w:rsid w:val="00995B9B"/>
    <w:rsid w:val="009A01E2"/>
    <w:rsid w:val="009A3432"/>
    <w:rsid w:val="009A6102"/>
    <w:rsid w:val="009B63C2"/>
    <w:rsid w:val="009C59AC"/>
    <w:rsid w:val="009C7261"/>
    <w:rsid w:val="009D6C6D"/>
    <w:rsid w:val="00A0478D"/>
    <w:rsid w:val="00A07A93"/>
    <w:rsid w:val="00A25C0D"/>
    <w:rsid w:val="00A30D2C"/>
    <w:rsid w:val="00A43755"/>
    <w:rsid w:val="00A474C5"/>
    <w:rsid w:val="00A571D6"/>
    <w:rsid w:val="00A6368F"/>
    <w:rsid w:val="00A76715"/>
    <w:rsid w:val="00AB65D6"/>
    <w:rsid w:val="00AE57B3"/>
    <w:rsid w:val="00AE7BAB"/>
    <w:rsid w:val="00B01E70"/>
    <w:rsid w:val="00B2369D"/>
    <w:rsid w:val="00B37083"/>
    <w:rsid w:val="00B46746"/>
    <w:rsid w:val="00B4737F"/>
    <w:rsid w:val="00B54364"/>
    <w:rsid w:val="00B8336C"/>
    <w:rsid w:val="00B90DCB"/>
    <w:rsid w:val="00BC2634"/>
    <w:rsid w:val="00BF11EB"/>
    <w:rsid w:val="00BF17DA"/>
    <w:rsid w:val="00BF6954"/>
    <w:rsid w:val="00C076D8"/>
    <w:rsid w:val="00C11861"/>
    <w:rsid w:val="00C15B9F"/>
    <w:rsid w:val="00C22D91"/>
    <w:rsid w:val="00C262FD"/>
    <w:rsid w:val="00C42DF6"/>
    <w:rsid w:val="00C43D95"/>
    <w:rsid w:val="00C5163B"/>
    <w:rsid w:val="00C62A8F"/>
    <w:rsid w:val="00C630EB"/>
    <w:rsid w:val="00C6379D"/>
    <w:rsid w:val="00C9707C"/>
    <w:rsid w:val="00CB3465"/>
    <w:rsid w:val="00CB67F7"/>
    <w:rsid w:val="00CB756D"/>
    <w:rsid w:val="00CD0DF7"/>
    <w:rsid w:val="00CD68FD"/>
    <w:rsid w:val="00D24DCF"/>
    <w:rsid w:val="00D33BF8"/>
    <w:rsid w:val="00D33D61"/>
    <w:rsid w:val="00D36288"/>
    <w:rsid w:val="00D467A0"/>
    <w:rsid w:val="00D520F5"/>
    <w:rsid w:val="00D6140A"/>
    <w:rsid w:val="00D67C01"/>
    <w:rsid w:val="00D71D88"/>
    <w:rsid w:val="00D76E1F"/>
    <w:rsid w:val="00D7790C"/>
    <w:rsid w:val="00D80D6D"/>
    <w:rsid w:val="00D837BC"/>
    <w:rsid w:val="00D9264F"/>
    <w:rsid w:val="00D9286B"/>
    <w:rsid w:val="00D949EA"/>
    <w:rsid w:val="00DA2E87"/>
    <w:rsid w:val="00DB53CC"/>
    <w:rsid w:val="00DD7B27"/>
    <w:rsid w:val="00DE3DAC"/>
    <w:rsid w:val="00E1457C"/>
    <w:rsid w:val="00E204BB"/>
    <w:rsid w:val="00E25153"/>
    <w:rsid w:val="00E32A21"/>
    <w:rsid w:val="00E36DCD"/>
    <w:rsid w:val="00E4503B"/>
    <w:rsid w:val="00E46575"/>
    <w:rsid w:val="00E546B3"/>
    <w:rsid w:val="00E61FB8"/>
    <w:rsid w:val="00E672A3"/>
    <w:rsid w:val="00E96BBC"/>
    <w:rsid w:val="00EA48D4"/>
    <w:rsid w:val="00EC77DE"/>
    <w:rsid w:val="00EE1DBC"/>
    <w:rsid w:val="00EE5F35"/>
    <w:rsid w:val="00F03B5C"/>
    <w:rsid w:val="00F1061A"/>
    <w:rsid w:val="00F122E1"/>
    <w:rsid w:val="00F535BA"/>
    <w:rsid w:val="00F554B7"/>
    <w:rsid w:val="00F80290"/>
    <w:rsid w:val="00F907FC"/>
    <w:rsid w:val="00FA1775"/>
    <w:rsid w:val="00FA36A1"/>
    <w:rsid w:val="00FB0255"/>
    <w:rsid w:val="00FB770C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E4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hAnsi="宋体" w:cs="宋体"/>
      <w:snapToGrid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49E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524</TotalTime>
  <Pages>7</Pages>
  <Words>599</Words>
  <Characters>3417</Characters>
  <Application>Microsoft Office Word</Application>
  <DocSecurity>0</DocSecurity>
  <Lines>28</Lines>
  <Paragraphs>8</Paragraphs>
  <ScaleCrop>false</ScaleCrop>
  <Company>&lt;SJTU&gt;</Company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admin</cp:lastModifiedBy>
  <cp:revision>169</cp:revision>
  <dcterms:created xsi:type="dcterms:W3CDTF">2014-07-21T08:17:00Z</dcterms:created>
  <dcterms:modified xsi:type="dcterms:W3CDTF">2015-07-15T14:47:00Z</dcterms:modified>
</cp:coreProperties>
</file>